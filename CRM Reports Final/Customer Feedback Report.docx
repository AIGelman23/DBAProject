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1279" w14:textId="5594E257" w:rsidR="00571ABD" w:rsidRDefault="00571ABD" w:rsidP="002D7126">
      <w:pPr>
        <w:pStyle w:val="Companyname"/>
        <w:jc w:val="left"/>
      </w:pPr>
    </w:p>
    <w:p w14:paraId="7645936E" w14:textId="562F3F9A" w:rsidR="00571ABD" w:rsidRDefault="002D7126">
      <w:pPr>
        <w:pStyle w:val="Logo"/>
      </w:pPr>
      <w:bookmarkStart w:id="0" w:name="_GoBack"/>
      <w:bookmarkEnd w:id="0"/>
      <w:r>
        <w:rPr>
          <w:lang w:eastAsia="en-US"/>
        </w:rPr>
        <w:drawing>
          <wp:inline distT="0" distB="0" distL="0" distR="0" wp14:anchorId="0EAF402E" wp14:editId="35A87C9E">
            <wp:extent cx="11906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211F" w14:textId="04787416" w:rsidR="00D15ED6" w:rsidRPr="00E41797" w:rsidRDefault="008156DF" w:rsidP="008136EE">
      <w:pPr>
        <w:pStyle w:val="Heading1"/>
        <w:ind w:left="2880" w:firstLine="720"/>
        <w:rPr>
          <w:color w:val="000000" w:themeColor="text1"/>
        </w:rPr>
      </w:pPr>
      <w:r w:rsidRPr="00E41797">
        <w:rPr>
          <w:color w:val="000000" w:themeColor="text1"/>
        </w:rPr>
        <w:t>Customer Feedback Report</w:t>
      </w:r>
    </w:p>
    <w:p w14:paraId="3B757E26" w14:textId="7F0E29C2" w:rsidR="00571ABD" w:rsidRPr="00BB24C3" w:rsidRDefault="000F2CD9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 w:rsidRPr="00BB24C3">
        <w:rPr>
          <w:color w:val="000000" w:themeColor="text1"/>
        </w:rPr>
        <w:t xml:space="preserve">Customer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0F2CD9" w14:paraId="71130B24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25753D7D" w14:textId="25B3BAF8" w:rsidR="000F2CD9" w:rsidRP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Customer ID</w:t>
            </w:r>
          </w:p>
        </w:tc>
        <w:tc>
          <w:tcPr>
            <w:tcW w:w="3384" w:type="dxa"/>
          </w:tcPr>
          <w:p w14:paraId="1DC4BB68" w14:textId="2A00DD27" w:rsidR="000F2CD9" w:rsidRPr="00E41797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1</w:t>
            </w:r>
          </w:p>
        </w:tc>
        <w:tc>
          <w:tcPr>
            <w:tcW w:w="2016" w:type="dxa"/>
            <w:shd w:val="clear" w:color="auto" w:fill="CCDDEA" w:themeFill="background2"/>
          </w:tcPr>
          <w:p w14:paraId="1F5633D7" w14:textId="46DE8407" w:rsidR="000F2CD9" w:rsidRPr="00E41797" w:rsidRDefault="00E41797" w:rsidP="000F2C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Remarks</w:t>
            </w:r>
          </w:p>
        </w:tc>
        <w:tc>
          <w:tcPr>
            <w:tcW w:w="3384" w:type="dxa"/>
          </w:tcPr>
          <w:p w14:paraId="403143D0" w14:textId="77777777" w:rsidR="001B74E4" w:rsidRDefault="001B74E4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I really enjoy the Petunia Pumping Prickle </w:t>
            </w: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</w:p>
          <w:p w14:paraId="24712010" w14:textId="77777777" w:rsidR="001B74E4" w:rsidRDefault="001B74E4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Pants Series. I am so glad I clicked the ad </w:t>
            </w:r>
          </w:p>
          <w:p w14:paraId="14AC7583" w14:textId="77777777" w:rsidR="001B74E4" w:rsidRDefault="001B74E4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for this series on the parent facing side of </w:t>
            </w:r>
          </w:p>
          <w:p w14:paraId="4605E9C0" w14:textId="77777777" w:rsidR="001B74E4" w:rsidRDefault="001B74E4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the BooksRUs App. This might get my </w:t>
            </w:r>
          </w:p>
          <w:p w14:paraId="490F7547" w14:textId="6BE5421D" w:rsidR="000F2CD9" w:rsidRDefault="001B74E4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child interested in reading more</w:t>
            </w:r>
          </w:p>
        </w:tc>
      </w:tr>
      <w:tr w:rsidR="000F2CD9" w14:paraId="748116DB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029F68EE" w14:textId="646A6408" w:rsidR="000F2CD9" w:rsidRP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First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388927E3" w14:textId="174AC1FE" w:rsidR="000F2CD9" w:rsidRPr="00E41797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Anna</w:t>
            </w:r>
          </w:p>
        </w:tc>
        <w:tc>
          <w:tcPr>
            <w:tcW w:w="2016" w:type="dxa"/>
            <w:shd w:val="clear" w:color="auto" w:fill="CCDDEA" w:themeFill="background2"/>
          </w:tcPr>
          <w:p w14:paraId="00CBF681" w14:textId="755FB593" w:rsidR="000F2CD9" w:rsidRPr="00E41797" w:rsidRDefault="00E41797" w:rsidP="000F2C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Last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2BBC5E79" w14:textId="30CDF9E6" w:rsidR="000F2CD9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0F2CD9">
              <w:t>Bedecs</w:t>
            </w:r>
          </w:p>
        </w:tc>
      </w:tr>
      <w:tr w:rsidR="000F2CD9" w14:paraId="432CF182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308D74DF" w14:textId="77777777" w:rsid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 xml:space="preserve">Level of </w:t>
            </w:r>
            <w:r>
              <w:rPr>
                <w:color w:val="000000" w:themeColor="text1"/>
              </w:rPr>
              <w:t xml:space="preserve">   </w:t>
            </w:r>
          </w:p>
          <w:p w14:paraId="1756BF2B" w14:textId="3394AAA5" w:rsidR="000F2CD9" w:rsidRP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Satisfaction</w:t>
            </w:r>
          </w:p>
        </w:tc>
        <w:tc>
          <w:tcPr>
            <w:tcW w:w="3384" w:type="dxa"/>
          </w:tcPr>
          <w:p w14:paraId="75F08A31" w14:textId="71E27260" w:rsidR="000F2CD9" w:rsidRPr="00E41797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5</w:t>
            </w:r>
          </w:p>
        </w:tc>
        <w:tc>
          <w:tcPr>
            <w:tcW w:w="2016" w:type="dxa"/>
            <w:shd w:val="clear" w:color="auto" w:fill="CCDDEA" w:themeFill="background2"/>
          </w:tcPr>
          <w:p w14:paraId="02740241" w14:textId="77777777" w:rsidR="00E41797" w:rsidRDefault="00E41797" w:rsidP="000F2C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 xml:space="preserve">Level of </w:t>
            </w:r>
          </w:p>
          <w:p w14:paraId="27F27522" w14:textId="23199C66" w:rsidR="000F2CD9" w:rsidRPr="00E41797" w:rsidRDefault="00E41797" w:rsidP="000F2C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Affordability</w:t>
            </w:r>
          </w:p>
        </w:tc>
        <w:tc>
          <w:tcPr>
            <w:tcW w:w="3384" w:type="dxa"/>
          </w:tcPr>
          <w:p w14:paraId="1B847298" w14:textId="68F8B2D6" w:rsidR="000F2CD9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0F2CD9">
              <w:t>5</w:t>
            </w:r>
          </w:p>
        </w:tc>
      </w:tr>
    </w:tbl>
    <w:p w14:paraId="42D58610" w14:textId="491317FC" w:rsidR="000F2CD9" w:rsidRPr="00BB24C3" w:rsidRDefault="000F2CD9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 w:rsidRPr="00BB24C3">
        <w:rPr>
          <w:color w:val="000000" w:themeColor="text1"/>
        </w:rPr>
        <w:t xml:space="preserve">Customer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0F2CD9" w14:paraId="16DBC29B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1484F958" w14:textId="35DCFD7C" w:rsidR="000F2CD9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Customer ID</w:t>
            </w:r>
          </w:p>
        </w:tc>
        <w:tc>
          <w:tcPr>
            <w:tcW w:w="3384" w:type="dxa"/>
          </w:tcPr>
          <w:p w14:paraId="4C5E5D2A" w14:textId="415EF903" w:rsidR="000F2CD9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2</w:t>
            </w:r>
          </w:p>
        </w:tc>
        <w:tc>
          <w:tcPr>
            <w:tcW w:w="2016" w:type="dxa"/>
            <w:shd w:val="clear" w:color="auto" w:fill="CCDDEA" w:themeFill="background2"/>
          </w:tcPr>
          <w:p w14:paraId="5B28F6F0" w14:textId="0120738E" w:rsidR="000F2CD9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Remarks</w:t>
            </w:r>
          </w:p>
        </w:tc>
        <w:tc>
          <w:tcPr>
            <w:tcW w:w="3384" w:type="dxa"/>
          </w:tcPr>
          <w:p w14:paraId="6A30A606" w14:textId="77777777" w:rsidR="00626D02" w:rsidRDefault="00626D02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I enjoyed reading the Petunia series keep </w:t>
            </w:r>
          </w:p>
          <w:p w14:paraId="4D96377E" w14:textId="675E1FB3" w:rsidR="000F2CD9" w:rsidRDefault="00626D02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it </w:t>
            </w:r>
            <w:proofErr w:type="gramStart"/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going</w:t>
            </w:r>
            <w:proofErr w:type="gramEnd"/>
            <w:r w:rsidR="000F2CD9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BooksRus!</w:t>
            </w:r>
          </w:p>
        </w:tc>
      </w:tr>
      <w:tr w:rsidR="000F2CD9" w14:paraId="649CAEFB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3A4E05A6" w14:textId="74306AE2" w:rsidR="000F2CD9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First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5E3B951C" w14:textId="7383C6CC" w:rsidR="000F2CD9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An</w:t>
            </w:r>
            <w:r w:rsidR="00D15ED6" w:rsidRPr="00E41797">
              <w:rPr>
                <w:color w:val="000000" w:themeColor="text1"/>
              </w:rPr>
              <w:t>tonio</w:t>
            </w:r>
          </w:p>
        </w:tc>
        <w:tc>
          <w:tcPr>
            <w:tcW w:w="2016" w:type="dxa"/>
            <w:shd w:val="clear" w:color="auto" w:fill="CCDDEA" w:themeFill="background2"/>
          </w:tcPr>
          <w:p w14:paraId="1C7F2163" w14:textId="6A85CB70" w:rsidR="000F2CD9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Last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5430864A" w14:textId="33C89377" w:rsidR="000F2CD9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15ED6">
              <w:t>Gratacos Solsor</w:t>
            </w:r>
          </w:p>
        </w:tc>
      </w:tr>
      <w:tr w:rsidR="000F2CD9" w14:paraId="405A58EB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24B7707B" w14:textId="77777777" w:rsid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 xml:space="preserve">Level of </w:t>
            </w:r>
            <w:r>
              <w:rPr>
                <w:color w:val="000000" w:themeColor="text1"/>
              </w:rPr>
              <w:t xml:space="preserve">  </w:t>
            </w:r>
          </w:p>
          <w:p w14:paraId="69F1B4D0" w14:textId="11181DAB" w:rsidR="000F2CD9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Satisfaction</w:t>
            </w:r>
          </w:p>
        </w:tc>
        <w:tc>
          <w:tcPr>
            <w:tcW w:w="3384" w:type="dxa"/>
          </w:tcPr>
          <w:p w14:paraId="78B28366" w14:textId="5CCF324C" w:rsidR="000F2CD9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2CD9" w:rsidRPr="00E41797">
              <w:rPr>
                <w:color w:val="000000" w:themeColor="text1"/>
              </w:rPr>
              <w:t>5</w:t>
            </w:r>
          </w:p>
        </w:tc>
        <w:tc>
          <w:tcPr>
            <w:tcW w:w="2016" w:type="dxa"/>
            <w:shd w:val="clear" w:color="auto" w:fill="CCDDEA" w:themeFill="background2"/>
          </w:tcPr>
          <w:p w14:paraId="3C94E2B8" w14:textId="77777777" w:rsid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 xml:space="preserve">Level of </w:t>
            </w:r>
            <w:r>
              <w:rPr>
                <w:color w:val="000000" w:themeColor="text1"/>
              </w:rPr>
              <w:t xml:space="preserve"> </w:t>
            </w:r>
          </w:p>
          <w:p w14:paraId="7367D936" w14:textId="7C4647BC" w:rsidR="000F2CD9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Affordability</w:t>
            </w:r>
          </w:p>
        </w:tc>
        <w:tc>
          <w:tcPr>
            <w:tcW w:w="3384" w:type="dxa"/>
          </w:tcPr>
          <w:p w14:paraId="7204E1E1" w14:textId="13C97CE2" w:rsidR="000F2CD9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0F2CD9">
              <w:t>5</w:t>
            </w:r>
          </w:p>
        </w:tc>
      </w:tr>
    </w:tbl>
    <w:p w14:paraId="29F56BDA" w14:textId="39662ECC" w:rsidR="00D15ED6" w:rsidRPr="00BB24C3" w:rsidRDefault="00D15ED6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 w:rsidRPr="00BB24C3">
        <w:rPr>
          <w:color w:val="000000" w:themeColor="text1"/>
        </w:rPr>
        <w:t xml:space="preserve">Customer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D15ED6" w14:paraId="4838605C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47376515" w14:textId="55AC04B0" w:rsidR="00D15ED6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Customer ID</w:t>
            </w:r>
          </w:p>
        </w:tc>
        <w:tc>
          <w:tcPr>
            <w:tcW w:w="3384" w:type="dxa"/>
          </w:tcPr>
          <w:p w14:paraId="332DBD22" w14:textId="1D7DF5BF" w:rsidR="00D15ED6" w:rsidRPr="00E41797" w:rsidRDefault="00D15ED6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41797">
              <w:rPr>
                <w:color w:val="000000" w:themeColor="text1"/>
              </w:rPr>
              <w:t>17</w:t>
            </w:r>
          </w:p>
        </w:tc>
        <w:tc>
          <w:tcPr>
            <w:tcW w:w="2016" w:type="dxa"/>
            <w:shd w:val="clear" w:color="auto" w:fill="CCDDEA" w:themeFill="background2"/>
          </w:tcPr>
          <w:p w14:paraId="7CBD8768" w14:textId="5B039BC4" w:rsidR="00D15ED6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Remarks</w:t>
            </w:r>
          </w:p>
        </w:tc>
        <w:tc>
          <w:tcPr>
            <w:tcW w:w="3384" w:type="dxa"/>
          </w:tcPr>
          <w:p w14:paraId="2048610F" w14:textId="39478777" w:rsidR="001B74E4" w:rsidRDefault="001B74E4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D15ED6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I am not so sure this Petunia series is </w:t>
            </w:r>
            <w:proofErr w:type="gramStart"/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my</w:t>
            </w:r>
            <w:proofErr w:type="gramEnd"/>
            <w:r w:rsidR="00D15ED6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</w:p>
          <w:p w14:paraId="45301B4D" w14:textId="77777777" w:rsidR="001B74E4" w:rsidRDefault="001B74E4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D15ED6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cup of tea so to speak, but if it helps my </w:t>
            </w:r>
          </w:p>
          <w:p w14:paraId="0E009A9E" w14:textId="6194416C" w:rsidR="00D15ED6" w:rsidRDefault="001B74E4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D15ED6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child read that's what counts!</w:t>
            </w:r>
          </w:p>
        </w:tc>
      </w:tr>
      <w:tr w:rsidR="00D15ED6" w14:paraId="3F27AFF1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5DDF7311" w14:textId="654B00C1" w:rsidR="00D15ED6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First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604E3E79" w14:textId="6604F967" w:rsidR="00D15ED6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C854AE">
              <w:rPr>
                <w:color w:val="000000" w:themeColor="text1"/>
              </w:rPr>
              <w:t>Thomas</w:t>
            </w:r>
          </w:p>
        </w:tc>
        <w:tc>
          <w:tcPr>
            <w:tcW w:w="2016" w:type="dxa"/>
            <w:shd w:val="clear" w:color="auto" w:fill="CCDDEA" w:themeFill="background2"/>
          </w:tcPr>
          <w:p w14:paraId="3284398A" w14:textId="405F652A" w:rsidR="00D15ED6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Last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15A03BED" w14:textId="799F7F0F" w:rsidR="00D15ED6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C854AE">
              <w:t>Axen</w:t>
            </w:r>
          </w:p>
        </w:tc>
      </w:tr>
      <w:tr w:rsidR="00D15ED6" w14:paraId="34CA9E2F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09C06382" w14:textId="77777777" w:rsid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 xml:space="preserve">Level of </w:t>
            </w:r>
          </w:p>
          <w:p w14:paraId="709576E8" w14:textId="2A74D758" w:rsidR="00D15ED6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Satisfaction</w:t>
            </w:r>
          </w:p>
        </w:tc>
        <w:tc>
          <w:tcPr>
            <w:tcW w:w="3384" w:type="dxa"/>
          </w:tcPr>
          <w:p w14:paraId="30FF91A0" w14:textId="7B312D27" w:rsidR="00D15ED6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D15ED6" w:rsidRPr="00E41797">
              <w:rPr>
                <w:color w:val="000000" w:themeColor="text1"/>
              </w:rPr>
              <w:t>5</w:t>
            </w:r>
          </w:p>
        </w:tc>
        <w:tc>
          <w:tcPr>
            <w:tcW w:w="2016" w:type="dxa"/>
            <w:shd w:val="clear" w:color="auto" w:fill="CCDDEA" w:themeFill="background2"/>
          </w:tcPr>
          <w:p w14:paraId="1D669EC8" w14:textId="77777777" w:rsid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 xml:space="preserve">Level of </w:t>
            </w:r>
          </w:p>
          <w:p w14:paraId="57827DF7" w14:textId="144A2319" w:rsidR="00D15ED6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Affordability</w:t>
            </w:r>
          </w:p>
        </w:tc>
        <w:tc>
          <w:tcPr>
            <w:tcW w:w="3384" w:type="dxa"/>
          </w:tcPr>
          <w:p w14:paraId="44275A93" w14:textId="289E1E6A" w:rsidR="00D15ED6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15ED6">
              <w:t>5</w:t>
            </w:r>
          </w:p>
        </w:tc>
      </w:tr>
    </w:tbl>
    <w:p w14:paraId="57DDB814" w14:textId="2C504D95" w:rsidR="00571ABD" w:rsidRPr="00BB24C3" w:rsidRDefault="007B64FC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 w:rsidRPr="00BB24C3">
        <w:rPr>
          <w:color w:val="000000" w:themeColor="text1"/>
        </w:rPr>
        <w:t>Average Satisfaction and Affordability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D15ED6" w14:paraId="65D43651" w14:textId="77777777" w:rsidTr="00BD0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7EA8CA" w:themeFill="background2" w:themeFillShade="BF"/>
          </w:tcPr>
          <w:p w14:paraId="5ED3139A" w14:textId="7CBF9824" w:rsidR="001B74E4" w:rsidRDefault="001B74E4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B64FC" w:rsidRPr="00E41797">
              <w:rPr>
                <w:color w:val="000000" w:themeColor="text1"/>
              </w:rPr>
              <w:t xml:space="preserve">Average </w:t>
            </w:r>
            <w:r w:rsidR="00D15ED6" w:rsidRPr="00E41797">
              <w:rPr>
                <w:color w:val="000000" w:themeColor="text1"/>
              </w:rPr>
              <w:t>Level of</w:t>
            </w:r>
          </w:p>
          <w:p w14:paraId="2C379712" w14:textId="5D25E205" w:rsidR="00D15ED6" w:rsidRPr="00E41797" w:rsidRDefault="001B74E4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 xml:space="preserve"> Satisfaction</w:t>
            </w:r>
          </w:p>
        </w:tc>
        <w:tc>
          <w:tcPr>
            <w:tcW w:w="3384" w:type="dxa"/>
          </w:tcPr>
          <w:p w14:paraId="6BAB491B" w14:textId="4F4CDA78" w:rsidR="00D15ED6" w:rsidRPr="00E41797" w:rsidRDefault="001B74E4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609E3" w:rsidRPr="00E41797">
              <w:rPr>
                <w:color w:val="000000" w:themeColor="text1"/>
              </w:rPr>
              <w:t>4</w:t>
            </w:r>
          </w:p>
        </w:tc>
        <w:tc>
          <w:tcPr>
            <w:tcW w:w="2016" w:type="dxa"/>
            <w:shd w:val="clear" w:color="auto" w:fill="7EA8CA" w:themeFill="background2" w:themeFillShade="BF"/>
          </w:tcPr>
          <w:p w14:paraId="11E57B5A" w14:textId="77777777" w:rsidR="001E0486" w:rsidRDefault="001E0486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B64FC" w:rsidRPr="00E41797">
              <w:rPr>
                <w:color w:val="000000" w:themeColor="text1"/>
              </w:rPr>
              <w:t xml:space="preserve">Average </w:t>
            </w:r>
            <w:r w:rsidR="00D15ED6" w:rsidRPr="00E41797">
              <w:rPr>
                <w:color w:val="000000" w:themeColor="text1"/>
              </w:rPr>
              <w:t xml:space="preserve">Level of </w:t>
            </w:r>
            <w:r>
              <w:rPr>
                <w:color w:val="000000" w:themeColor="text1"/>
              </w:rPr>
              <w:t xml:space="preserve">   </w:t>
            </w:r>
          </w:p>
          <w:p w14:paraId="25207A29" w14:textId="55886732" w:rsidR="00D15ED6" w:rsidRPr="00E41797" w:rsidRDefault="001E0486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Affordability</w:t>
            </w:r>
          </w:p>
        </w:tc>
        <w:tc>
          <w:tcPr>
            <w:tcW w:w="3384" w:type="dxa"/>
          </w:tcPr>
          <w:p w14:paraId="69FB395B" w14:textId="2CD15A6F" w:rsidR="00D15ED6" w:rsidRDefault="001B74E4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609E3">
              <w:t>5</w:t>
            </w:r>
          </w:p>
        </w:tc>
      </w:tr>
    </w:tbl>
    <w:p w14:paraId="6FEBC688" w14:textId="79758336" w:rsidR="000C3800" w:rsidRDefault="000C3800" w:rsidP="00D15ED6"/>
    <w:sectPr w:rsidR="000C380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D65A" w14:textId="77777777" w:rsidR="00394602" w:rsidRDefault="00394602">
      <w:r>
        <w:separator/>
      </w:r>
    </w:p>
  </w:endnote>
  <w:endnote w:type="continuationSeparator" w:id="0">
    <w:p w14:paraId="0820F7C2" w14:textId="77777777" w:rsidR="00394602" w:rsidRDefault="0039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7FE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2F283" w14:textId="77777777" w:rsidR="00394602" w:rsidRDefault="00394602">
      <w:r>
        <w:separator/>
      </w:r>
    </w:p>
  </w:footnote>
  <w:footnote w:type="continuationSeparator" w:id="0">
    <w:p w14:paraId="2CACA6A8" w14:textId="77777777" w:rsidR="00394602" w:rsidRDefault="00394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6"/>
    <w:rsid w:val="00003E29"/>
    <w:rsid w:val="000466A6"/>
    <w:rsid w:val="0005386B"/>
    <w:rsid w:val="000C3800"/>
    <w:rsid w:val="000F2CD9"/>
    <w:rsid w:val="000F739B"/>
    <w:rsid w:val="00156DFB"/>
    <w:rsid w:val="001B74E4"/>
    <w:rsid w:val="001B7FE7"/>
    <w:rsid w:val="001D6F3F"/>
    <w:rsid w:val="001E0486"/>
    <w:rsid w:val="001F039C"/>
    <w:rsid w:val="00217F21"/>
    <w:rsid w:val="00237E27"/>
    <w:rsid w:val="00267213"/>
    <w:rsid w:val="002B07FF"/>
    <w:rsid w:val="002D7126"/>
    <w:rsid w:val="00394602"/>
    <w:rsid w:val="003961C4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602D15"/>
    <w:rsid w:val="00626D02"/>
    <w:rsid w:val="0068098F"/>
    <w:rsid w:val="006952EB"/>
    <w:rsid w:val="0070244F"/>
    <w:rsid w:val="007B64FC"/>
    <w:rsid w:val="008136EE"/>
    <w:rsid w:val="008156DF"/>
    <w:rsid w:val="00860BE1"/>
    <w:rsid w:val="00875DA4"/>
    <w:rsid w:val="00917EAE"/>
    <w:rsid w:val="00A2191C"/>
    <w:rsid w:val="00AE6673"/>
    <w:rsid w:val="00B109B2"/>
    <w:rsid w:val="00B609E3"/>
    <w:rsid w:val="00BA5045"/>
    <w:rsid w:val="00BB24C3"/>
    <w:rsid w:val="00BD09B2"/>
    <w:rsid w:val="00C048FB"/>
    <w:rsid w:val="00C2505B"/>
    <w:rsid w:val="00C464FA"/>
    <w:rsid w:val="00C854AE"/>
    <w:rsid w:val="00D11F1F"/>
    <w:rsid w:val="00D15ED6"/>
    <w:rsid w:val="00DC4535"/>
    <w:rsid w:val="00E365B1"/>
    <w:rsid w:val="00E41797"/>
    <w:rsid w:val="00EA2A68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67060"/>
  <w15:chartTrackingRefBased/>
  <w15:docId w15:val="{9FABDD27-809D-4594-A762-8ACD9035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%20Gelman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262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Gelman</dc:creator>
  <cp:lastModifiedBy>Gelman, Ariel I</cp:lastModifiedBy>
  <cp:revision>16</cp:revision>
  <dcterms:created xsi:type="dcterms:W3CDTF">2018-04-23T13:20:00Z</dcterms:created>
  <dcterms:modified xsi:type="dcterms:W3CDTF">2018-04-23T17:46:00Z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