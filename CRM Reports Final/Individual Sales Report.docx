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127"/>
        <w:gridCol w:w="5673"/>
      </w:tblGrid>
      <w:tr w:rsidR="000B17E1" w14:paraId="6C82308E" w14:textId="77777777" w:rsidTr="00A253A9">
        <w:tc>
          <w:tcPr>
            <w:tcW w:w="5412" w:type="dxa"/>
            <w:tcMar>
              <w:left w:w="115" w:type="dxa"/>
              <w:right w:w="115" w:type="dxa"/>
            </w:tcMar>
          </w:tcPr>
          <w:p w14:paraId="2E2F06A2" w14:textId="77777777" w:rsidR="007E078F" w:rsidRDefault="007E078F" w:rsidP="00F8619B">
            <w:r>
              <w:drawing>
                <wp:inline distT="0" distB="0" distL="0" distR="0" wp14:anchorId="0821A912" wp14:editId="0E5FC0D4">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6A9EBD6F" w14:textId="77777777" w:rsidR="007E078F" w:rsidRDefault="007E078F" w:rsidP="00F8619B"/>
          <w:p w14:paraId="198E6FEC" w14:textId="40E88123" w:rsidR="000B17E1" w:rsidRPr="00E31C39" w:rsidRDefault="0036647A" w:rsidP="00F8619B">
            <w:pPr>
              <w:rPr>
                <w:b/>
              </w:rPr>
            </w:pPr>
            <w:sdt>
              <w:sdtPr>
                <w:rPr>
                  <w:b/>
                </w:rPr>
                <w:alias w:val="Enter company address:"/>
                <w:tag w:val="Enter company address:"/>
                <w:id w:val="241333393"/>
                <w:placeholder>
                  <w:docPart w:val="DB61A5DAB4594AE1A60F244D7DEB2EB5"/>
                </w:placeholder>
                <w:dataBinding w:prefixMappings="xmlns:ns0='http://schemas.microsoft.com/office/2006/coverPageProps'" w:xpath="/ns0:CoverPageProperties[1]/ns0:CompanyAddress[1]" w:storeItemID="{55AF091B-3C7A-41E3-B477-F2FDAA23CFDA}"/>
                <w15:appearance w15:val="hidden"/>
                <w:text w:multiLine="1"/>
              </w:sdtPr>
              <w:sdtEndPr/>
              <w:sdtContent>
                <w:r w:rsidR="007E078F" w:rsidRPr="00E31C39">
                  <w:rPr>
                    <w:b/>
                  </w:rPr>
                  <w:t xml:space="preserve">BooksRUs Store Instore 1 </w:t>
                </w:r>
                <w:r w:rsidR="007E078F" w:rsidRPr="00E31C39">
                  <w:rPr>
                    <w:b/>
                  </w:rPr>
                  <w:br/>
                  <w:t>21 Sykes Blvd Pittsburgh, PA 15220</w:t>
                </w:r>
              </w:sdtContent>
            </w:sdt>
          </w:p>
          <w:p w14:paraId="086872FA" w14:textId="4A367169" w:rsidR="000B17E1" w:rsidRDefault="0036647A" w:rsidP="00F8619B">
            <w:sdt>
              <w:sdtPr>
                <w:alias w:val="Phone:"/>
                <w:tag w:val="Phone:"/>
                <w:id w:val="-1328971750"/>
                <w:placeholder>
                  <w:docPart w:val="0777D39113534E72B32CCC0A6459BB23"/>
                </w:placeholder>
                <w:temporary/>
                <w:showingPlcHdr/>
                <w15:appearance w15:val="hidden"/>
              </w:sdtPr>
              <w:sdtEndPr/>
              <w:sdtContent>
                <w:r w:rsidR="00F75FAE">
                  <w:t>Phone</w:t>
                </w:r>
              </w:sdtContent>
            </w:sdt>
            <w:r w:rsidR="00A253A9">
              <w:t>:</w:t>
            </w:r>
            <w:r w:rsidR="006B4C5A">
              <w:t xml:space="preserve"> </w:t>
            </w:r>
            <w:sdt>
              <w:sdtPr>
                <w:alias w:val="Enter company phone:"/>
                <w:tag w:val="Enter company phone:"/>
                <w:id w:val="241333419"/>
                <w:placeholder>
                  <w:docPart w:val="5AFE649ED02F4DED85A72999155BE936"/>
                </w:placeholder>
                <w:dataBinding w:prefixMappings="xmlns:ns0='http://schemas.microsoft.com/office/2006/coverPageProps'" w:xpath="/ns0:CoverPageProperties[1]/ns0:CompanyPhone[1]" w:storeItemID="{55AF091B-3C7A-41E3-B477-F2FDAA23CFDA}"/>
                <w15:appearance w15:val="hidden"/>
                <w:text w:multiLine="1"/>
              </w:sdtPr>
              <w:sdtEndPr/>
              <w:sdtContent>
                <w:r w:rsidR="001E2AEB">
                  <w:t>(123)-555-0100</w:t>
                </w:r>
              </w:sdtContent>
            </w:sdt>
          </w:p>
          <w:p w14:paraId="2A0F83D0" w14:textId="76B58582" w:rsidR="000B17E1" w:rsidRDefault="0036647A" w:rsidP="00F8619B">
            <w:sdt>
              <w:sdtPr>
                <w:alias w:val="Fax:"/>
                <w:tag w:val="Fax:"/>
                <w:id w:val="-344403220"/>
                <w:placeholder>
                  <w:docPart w:val="84A02E7B437842F3B2E848C43DCF6CFC"/>
                </w:placeholder>
                <w:temporary/>
                <w:showingPlcHdr/>
                <w15:appearance w15:val="hidden"/>
              </w:sdtPr>
              <w:sdtEndPr/>
              <w:sdtContent>
                <w:r w:rsidR="00F75FAE">
                  <w:t>Fax</w:t>
                </w:r>
              </w:sdtContent>
            </w:sdt>
            <w:r w:rsidR="00A253A9">
              <w:t>:</w:t>
            </w:r>
            <w:r w:rsidR="006B4C5A">
              <w:t xml:space="preserve"> </w:t>
            </w:r>
            <w:sdt>
              <w:sdtPr>
                <w:alias w:val="Enter company fax:"/>
                <w:tag w:val="Enter company fax:"/>
                <w:id w:val="241333435"/>
                <w:placeholder>
                  <w:docPart w:val="B5C63097C1C44B23822A0940A554E48F"/>
                </w:placeholder>
                <w:dataBinding w:prefixMappings="xmlns:ns0='http://schemas.microsoft.com/office/2006/coverPageProps'" w:xpath="/ns0:CoverPageProperties[1]/ns0:CompanyFax[1]" w:storeItemID="{55AF091B-3C7A-41E3-B477-F2FDAA23CFDA}"/>
                <w15:appearance w15:val="hidden"/>
                <w:text w:multiLine="1"/>
              </w:sdtPr>
              <w:sdtEndPr/>
              <w:sdtContent>
                <w:r w:rsidR="001E2AEB">
                  <w:t>(123)-555-0103</w:t>
                </w:r>
              </w:sdtContent>
            </w:sdt>
          </w:p>
        </w:tc>
        <w:tc>
          <w:tcPr>
            <w:tcW w:w="5388" w:type="dxa"/>
            <w:tcMar>
              <w:left w:w="0" w:type="dxa"/>
              <w:right w:w="0" w:type="dxa"/>
            </w:tcMar>
          </w:tcPr>
          <w:tbl>
            <w:tblPr>
              <w:tblStyle w:val="TableGrid"/>
              <w:tblW w:w="5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voice title, number and date information table"/>
            </w:tblPr>
            <w:tblGrid>
              <w:gridCol w:w="5673"/>
            </w:tblGrid>
            <w:tr w:rsidR="00856D18" w14:paraId="38BD189A" w14:textId="77777777" w:rsidTr="009C4B9E">
              <w:trPr>
                <w:trHeight w:val="596"/>
              </w:trPr>
              <w:tc>
                <w:tcPr>
                  <w:tcW w:w="5673" w:type="dxa"/>
                </w:tcPr>
                <w:p w14:paraId="304095BC" w14:textId="6E9648E8" w:rsidR="00856D18" w:rsidRPr="00F35B85" w:rsidRDefault="004A16A5" w:rsidP="00F35B85">
                  <w:pPr>
                    <w:pStyle w:val="Title"/>
                  </w:pPr>
                  <w:bookmarkStart w:id="0" w:name="_GoBack"/>
                  <w:bookmarkEnd w:id="0"/>
                  <w:r>
                    <w:t xml:space="preserve">Individual </w:t>
                  </w:r>
                  <w:r w:rsidR="007E078F">
                    <w:t>SALES</w:t>
                  </w:r>
                  <w:r w:rsidR="001E2AEB">
                    <w:t xml:space="preserve"> Report</w:t>
                  </w:r>
                </w:p>
              </w:tc>
            </w:tr>
            <w:tr w:rsidR="00856D18" w14:paraId="1E768FF3" w14:textId="77777777" w:rsidTr="009C4B9E">
              <w:trPr>
                <w:trHeight w:val="596"/>
              </w:trPr>
              <w:tc>
                <w:tcPr>
                  <w:tcW w:w="5673" w:type="dxa"/>
                  <w:vAlign w:val="bottom"/>
                </w:tcPr>
                <w:p w14:paraId="58FDDF90" w14:textId="4EC89D6B" w:rsidR="00856D18" w:rsidRDefault="000D5A2A" w:rsidP="00B1432F">
                  <w:pPr>
                    <w:pStyle w:val="Heading2"/>
                  </w:pPr>
                  <w:r w:rsidRPr="00017BCB">
                    <w:rPr>
                      <w:b/>
                    </w:rPr>
                    <w:t xml:space="preserve">Today’s </w:t>
                  </w:r>
                  <w:sdt>
                    <w:sdtPr>
                      <w:rPr>
                        <w:b/>
                      </w:rPr>
                      <w:alias w:val="Date:"/>
                      <w:tag w:val="Date:"/>
                      <w:id w:val="-14149049"/>
                      <w:placeholder>
                        <w:docPart w:val="57D60838222D4C5C8D0EBEEED4FF2534"/>
                      </w:placeholder>
                      <w:temporary/>
                      <w:showingPlcHdr/>
                      <w15:appearance w15:val="hidden"/>
                    </w:sdtPr>
                    <w:sdtEndPr/>
                    <w:sdtContent>
                      <w:r w:rsidR="00F75FAE" w:rsidRPr="00017BCB">
                        <w:rPr>
                          <w:b/>
                        </w:rPr>
                        <w:t>Date</w:t>
                      </w:r>
                    </w:sdtContent>
                  </w:sdt>
                  <w:r w:rsidR="00856D18" w:rsidRPr="00017BCB">
                    <w:rPr>
                      <w:b/>
                    </w:rPr>
                    <w:t>:</w:t>
                  </w:r>
                  <w:r w:rsidR="00856D18" w:rsidRPr="00B1432F">
                    <w:t xml:space="preserve"> </w:t>
                  </w:r>
                  <w:r w:rsidR="001E2AEB">
                    <w:t>04-23-2018</w:t>
                  </w:r>
                </w:p>
              </w:tc>
            </w:tr>
          </w:tbl>
          <w:p w14:paraId="457D21B0" w14:textId="77777777" w:rsidR="000B17E1" w:rsidRDefault="000B17E1">
            <w:pPr>
              <w:pStyle w:val="Heading1"/>
            </w:pPr>
          </w:p>
        </w:tc>
      </w:tr>
      <w:tr w:rsidR="00856D18" w14:paraId="3EAA36A9" w14:textId="77777777" w:rsidTr="00A253A9">
        <w:tblPrEx>
          <w:tblCellMar>
            <w:left w:w="115" w:type="dxa"/>
            <w:bottom w:w="288" w:type="dxa"/>
            <w:right w:w="115" w:type="dxa"/>
          </w:tblCellMar>
        </w:tblPrEx>
        <w:trPr>
          <w:trHeight w:val="864"/>
        </w:trPr>
        <w:tc>
          <w:tcPr>
            <w:tcW w:w="10800" w:type="dxa"/>
            <w:gridSpan w:val="2"/>
            <w:tcMar>
              <w:top w:w="72" w:type="dxa"/>
              <w:left w:w="115" w:type="dxa"/>
              <w:right w:w="115" w:type="dxa"/>
            </w:tcMar>
          </w:tcPr>
          <w:p w14:paraId="233EE37F" w14:textId="2CCFB667" w:rsidR="0070247A" w:rsidRDefault="0070247A" w:rsidP="0070247A"/>
        </w:tc>
      </w:tr>
    </w:tbl>
    <w:tbl>
      <w:tblPr>
        <w:tblW w:w="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8"/>
      </w:tblGrid>
      <w:tr w:rsidR="001E2AEB" w14:paraId="4C534122" w14:textId="00173237" w:rsidTr="004A16A5">
        <w:trPr>
          <w:cantSplit/>
        </w:trPr>
        <w:tc>
          <w:tcPr>
            <w:tcW w:w="1888" w:type="dxa"/>
            <w:tcBorders>
              <w:top w:val="single" w:sz="12" w:space="0" w:color="auto"/>
            </w:tcBorders>
            <w:shd w:val="clear" w:color="auto" w:fill="E4BE84" w:themeFill="background2" w:themeFillShade="BF"/>
            <w:vAlign w:val="center"/>
          </w:tcPr>
          <w:p w14:paraId="22FFBBBA" w14:textId="7D9A700F" w:rsidR="001E2AEB" w:rsidRPr="00B15E47" w:rsidRDefault="001E2AEB" w:rsidP="001E2AEB">
            <w:pPr>
              <w:pStyle w:val="Heading4"/>
            </w:pPr>
            <w:r>
              <w:t xml:space="preserve">Employee </w:t>
            </w:r>
          </w:p>
        </w:tc>
      </w:tr>
      <w:tr w:rsidR="001E2AEB" w14:paraId="76D01A58" w14:textId="1120DCFB" w:rsidTr="00017BCB">
        <w:trPr>
          <w:cantSplit/>
        </w:trPr>
        <w:tc>
          <w:tcPr>
            <w:tcW w:w="1888" w:type="dxa"/>
            <w:shd w:val="clear" w:color="auto" w:fill="D9D9D9" w:themeFill="background1" w:themeFillShade="D9"/>
            <w:vAlign w:val="center"/>
          </w:tcPr>
          <w:p w14:paraId="30F68A65" w14:textId="5B002D63" w:rsidR="001E2AEB" w:rsidRDefault="000D5A2A" w:rsidP="001E2AEB">
            <w:r>
              <w:t>1</w:t>
            </w:r>
          </w:p>
        </w:tc>
      </w:tr>
    </w:tbl>
    <w:p w14:paraId="288FA7B8" w14:textId="0712D90E" w:rsidR="000B17E1" w:rsidRDefault="000B17E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885"/>
        <w:gridCol w:w="1890"/>
        <w:gridCol w:w="2070"/>
        <w:gridCol w:w="4945"/>
      </w:tblGrid>
      <w:tr w:rsidR="001E2AEB" w14:paraId="46C061AD" w14:textId="020E3182" w:rsidTr="004A16A5">
        <w:trPr>
          <w:cantSplit/>
        </w:trPr>
        <w:tc>
          <w:tcPr>
            <w:tcW w:w="1885" w:type="dxa"/>
            <w:shd w:val="clear" w:color="auto" w:fill="8DB3E2" w:themeFill="text2" w:themeFillTint="66"/>
            <w:vAlign w:val="center"/>
          </w:tcPr>
          <w:p w14:paraId="4C7BDC54" w14:textId="77777777" w:rsidR="001E2AEB" w:rsidRPr="0019520B" w:rsidRDefault="001E2AEB" w:rsidP="00D57DCE">
            <w:pPr>
              <w:rPr>
                <w:b/>
              </w:rPr>
            </w:pPr>
            <w:r w:rsidRPr="0019520B">
              <w:rPr>
                <w:b/>
              </w:rPr>
              <w:t>Customer ID</w:t>
            </w:r>
          </w:p>
        </w:tc>
        <w:tc>
          <w:tcPr>
            <w:tcW w:w="1890" w:type="dxa"/>
            <w:shd w:val="clear" w:color="auto" w:fill="8DB3E2" w:themeFill="text2" w:themeFillTint="66"/>
            <w:vAlign w:val="center"/>
          </w:tcPr>
          <w:p w14:paraId="1F15B2CE" w14:textId="6DEE51D6" w:rsidR="001E2AEB" w:rsidRPr="0019520B" w:rsidRDefault="001E2AEB" w:rsidP="001E2AEB">
            <w:pPr>
              <w:rPr>
                <w:b/>
              </w:rPr>
            </w:pPr>
            <w:r w:rsidRPr="0019520B">
              <w:rPr>
                <w:b/>
              </w:rPr>
              <w:t>First Name</w:t>
            </w:r>
          </w:p>
        </w:tc>
        <w:tc>
          <w:tcPr>
            <w:tcW w:w="2070" w:type="dxa"/>
            <w:shd w:val="clear" w:color="auto" w:fill="8DB3E2" w:themeFill="text2" w:themeFillTint="66"/>
            <w:vAlign w:val="center"/>
          </w:tcPr>
          <w:p w14:paraId="3C29C2B8" w14:textId="4267BA15" w:rsidR="001E2AEB" w:rsidRPr="0019520B" w:rsidRDefault="001E2AEB" w:rsidP="001E2AEB">
            <w:pPr>
              <w:rPr>
                <w:b/>
              </w:rPr>
            </w:pPr>
            <w:r w:rsidRPr="0019520B">
              <w:rPr>
                <w:b/>
              </w:rPr>
              <w:t>Last Name</w:t>
            </w:r>
          </w:p>
        </w:tc>
        <w:tc>
          <w:tcPr>
            <w:tcW w:w="4945" w:type="dxa"/>
            <w:shd w:val="clear" w:color="auto" w:fill="8DB3E2" w:themeFill="text2" w:themeFillTint="66"/>
            <w:vAlign w:val="center"/>
          </w:tcPr>
          <w:p w14:paraId="758DE8D1" w14:textId="3426AE15" w:rsidR="001E2AEB" w:rsidRPr="0019520B" w:rsidRDefault="00E31C39" w:rsidP="001E2AEB">
            <w:pPr>
              <w:rPr>
                <w:b/>
              </w:rPr>
            </w:pPr>
            <w:r w:rsidRPr="0019520B">
              <w:rPr>
                <w:b/>
              </w:rPr>
              <w:t>Sales to Date</w:t>
            </w:r>
          </w:p>
        </w:tc>
      </w:tr>
      <w:tr w:rsidR="001E2AEB" w14:paraId="2B789D90" w14:textId="2F808EE2" w:rsidTr="00017BCB">
        <w:trPr>
          <w:cantSplit/>
        </w:trPr>
        <w:tc>
          <w:tcPr>
            <w:tcW w:w="1885" w:type="dxa"/>
            <w:shd w:val="clear" w:color="auto" w:fill="D9D9D9" w:themeFill="background1" w:themeFillShade="D9"/>
            <w:vAlign w:val="center"/>
          </w:tcPr>
          <w:p w14:paraId="5D6FF78C" w14:textId="46BC8FD0" w:rsidR="001E2AEB" w:rsidRDefault="000D5A2A" w:rsidP="00D57DCE">
            <w:r>
              <w:t>1</w:t>
            </w:r>
          </w:p>
        </w:tc>
        <w:tc>
          <w:tcPr>
            <w:tcW w:w="1890" w:type="dxa"/>
            <w:shd w:val="clear" w:color="auto" w:fill="D9D9D9" w:themeFill="background1" w:themeFillShade="D9"/>
            <w:vAlign w:val="center"/>
          </w:tcPr>
          <w:p w14:paraId="4DAF6F15" w14:textId="7FC77D76" w:rsidR="001E2AEB" w:rsidRDefault="000D5A2A" w:rsidP="001E2AEB">
            <w:r>
              <w:t>Anna</w:t>
            </w:r>
          </w:p>
        </w:tc>
        <w:tc>
          <w:tcPr>
            <w:tcW w:w="2070" w:type="dxa"/>
            <w:shd w:val="clear" w:color="auto" w:fill="D9D9D9" w:themeFill="background1" w:themeFillShade="D9"/>
            <w:vAlign w:val="center"/>
          </w:tcPr>
          <w:p w14:paraId="2563ABD2" w14:textId="7AF7A116" w:rsidR="001E2AEB" w:rsidRDefault="000D5A2A" w:rsidP="001E2AEB">
            <w:r>
              <w:t>Bedecs</w:t>
            </w:r>
          </w:p>
        </w:tc>
        <w:tc>
          <w:tcPr>
            <w:tcW w:w="4945" w:type="dxa"/>
            <w:shd w:val="clear" w:color="auto" w:fill="D9D9D9" w:themeFill="background1" w:themeFillShade="D9"/>
            <w:vAlign w:val="center"/>
          </w:tcPr>
          <w:p w14:paraId="71F6374F" w14:textId="7A33FC99" w:rsidR="001E2AEB" w:rsidRDefault="00E31C39" w:rsidP="001E2AEB">
            <w:r w:rsidRPr="0019520B">
              <w:rPr>
                <w:b/>
                <w:color w:val="000000" w:themeColor="text1"/>
              </w:rPr>
              <w:t>02-15-2002</w:t>
            </w:r>
            <w:r w:rsidRPr="0019520B">
              <w:rPr>
                <w:color w:val="000000" w:themeColor="text1"/>
              </w:rPr>
              <w:t xml:space="preserve"> </w:t>
            </w:r>
            <w:r>
              <w:t xml:space="preserve">to </w:t>
            </w:r>
            <w:r w:rsidRPr="0019520B">
              <w:rPr>
                <w:b/>
                <w:color w:val="000000" w:themeColor="text1"/>
              </w:rPr>
              <w:t>02-03-2007</w:t>
            </w:r>
          </w:p>
        </w:tc>
      </w:tr>
    </w:tbl>
    <w:p w14:paraId="791DAC33" w14:textId="17FE6036" w:rsidR="001E2AEB" w:rsidRDefault="001E2AEB"/>
    <w:p w14:paraId="14BDB2AA" w14:textId="77777777" w:rsidR="001E2AEB" w:rsidRDefault="001E2AEB"/>
    <w:tbl>
      <w:tblPr>
        <w:tblStyle w:val="TableGridLight"/>
        <w:tblW w:w="5033"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710"/>
        <w:gridCol w:w="2245"/>
        <w:gridCol w:w="3671"/>
        <w:gridCol w:w="1530"/>
        <w:gridCol w:w="1705"/>
      </w:tblGrid>
      <w:tr w:rsidR="00E66C5A" w14:paraId="3F887621" w14:textId="77777777" w:rsidTr="00A57C3B">
        <w:trPr>
          <w:tblHeader/>
        </w:trPr>
        <w:tc>
          <w:tcPr>
            <w:tcW w:w="1710" w:type="dxa"/>
            <w:shd w:val="clear" w:color="auto" w:fill="8DB3E2" w:themeFill="text2" w:themeFillTint="66"/>
          </w:tcPr>
          <w:p w14:paraId="2A21FA2A" w14:textId="19A788A4" w:rsidR="00E66C5A" w:rsidRDefault="00E66C5A" w:rsidP="00B62E08">
            <w:pPr>
              <w:pStyle w:val="Heading4"/>
            </w:pPr>
            <w:r>
              <w:t>Transaction ID</w:t>
            </w:r>
          </w:p>
        </w:tc>
        <w:tc>
          <w:tcPr>
            <w:tcW w:w="2245" w:type="dxa"/>
            <w:shd w:val="clear" w:color="auto" w:fill="8DB3E2" w:themeFill="text2" w:themeFillTint="66"/>
          </w:tcPr>
          <w:p w14:paraId="2A992BDE" w14:textId="78714ABA" w:rsidR="00E66C5A" w:rsidRDefault="00E66C5A" w:rsidP="00E66C5A">
            <w:pPr>
              <w:pStyle w:val="Heading4"/>
            </w:pPr>
            <w:r>
              <w:t>Quantity</w:t>
            </w:r>
          </w:p>
        </w:tc>
        <w:tc>
          <w:tcPr>
            <w:tcW w:w="3671" w:type="dxa"/>
            <w:shd w:val="clear" w:color="auto" w:fill="8DB3E2" w:themeFill="text2" w:themeFillTint="66"/>
          </w:tcPr>
          <w:p w14:paraId="7486D933" w14:textId="05F53259" w:rsidR="00E66C5A" w:rsidRDefault="00E66C5A" w:rsidP="00B62E08">
            <w:pPr>
              <w:pStyle w:val="Heading4"/>
            </w:pPr>
            <w:r>
              <w:t>Product</w:t>
            </w:r>
          </w:p>
        </w:tc>
        <w:tc>
          <w:tcPr>
            <w:tcW w:w="1530" w:type="dxa"/>
            <w:shd w:val="clear" w:color="auto" w:fill="8DB3E2" w:themeFill="text2" w:themeFillTint="66"/>
          </w:tcPr>
          <w:p w14:paraId="74475F5A" w14:textId="77777777" w:rsidR="00E66C5A" w:rsidRDefault="00E66C5A" w:rsidP="00B62E08">
            <w:pPr>
              <w:pStyle w:val="Heading4"/>
            </w:pPr>
            <w:sdt>
              <w:sdtPr>
                <w:alias w:val="Unit price:"/>
                <w:tag w:val="Unit price:"/>
                <w:id w:val="1023050660"/>
                <w:placeholder>
                  <w:docPart w:val="B5EF4ED0F4F24748B20B1F829581BF28"/>
                </w:placeholder>
                <w:temporary/>
                <w:showingPlcHdr/>
                <w15:appearance w15:val="hidden"/>
              </w:sdtPr>
              <w:sdtContent>
                <w:r>
                  <w:t>UNIT PRICE</w:t>
                </w:r>
              </w:sdtContent>
            </w:sdt>
          </w:p>
        </w:tc>
        <w:tc>
          <w:tcPr>
            <w:tcW w:w="1705" w:type="dxa"/>
            <w:shd w:val="clear" w:color="auto" w:fill="8DB3E2" w:themeFill="text2" w:themeFillTint="66"/>
          </w:tcPr>
          <w:p w14:paraId="7121FA33" w14:textId="77777777" w:rsidR="00E66C5A" w:rsidRDefault="00E66C5A" w:rsidP="00B62E08">
            <w:pPr>
              <w:pStyle w:val="Heading4"/>
            </w:pPr>
            <w:sdt>
              <w:sdtPr>
                <w:alias w:val="Total:"/>
                <w:tag w:val="Total:"/>
                <w:id w:val="464622556"/>
                <w:placeholder>
                  <w:docPart w:val="F5ED38044F1342B89E336A9FA11C665D"/>
                </w:placeholder>
                <w:temporary/>
                <w:showingPlcHdr/>
                <w15:appearance w15:val="hidden"/>
              </w:sdtPr>
              <w:sdtContent>
                <w:r>
                  <w:t>TOTAL</w:t>
                </w:r>
              </w:sdtContent>
            </w:sdt>
          </w:p>
        </w:tc>
      </w:tr>
      <w:tr w:rsidR="00E66C5A" w14:paraId="33F8C807" w14:textId="77777777" w:rsidTr="00017BCB">
        <w:tc>
          <w:tcPr>
            <w:tcW w:w="1710" w:type="dxa"/>
            <w:shd w:val="clear" w:color="auto" w:fill="D9D9D9" w:themeFill="background1" w:themeFillShade="D9"/>
          </w:tcPr>
          <w:p w14:paraId="7128B6B6" w14:textId="194D2C7D" w:rsidR="00E66C5A" w:rsidRDefault="00E66C5A" w:rsidP="009A090A">
            <w:r>
              <w:t>1</w:t>
            </w:r>
          </w:p>
        </w:tc>
        <w:tc>
          <w:tcPr>
            <w:tcW w:w="2245" w:type="dxa"/>
            <w:shd w:val="clear" w:color="auto" w:fill="D9D9D9" w:themeFill="background1" w:themeFillShade="D9"/>
          </w:tcPr>
          <w:p w14:paraId="484D0DC1" w14:textId="2D4CBC9B" w:rsidR="00E66C5A" w:rsidRDefault="00E66C5A" w:rsidP="00E66C5A">
            <w:r>
              <w:t>1</w:t>
            </w:r>
          </w:p>
        </w:tc>
        <w:tc>
          <w:tcPr>
            <w:tcW w:w="3671" w:type="dxa"/>
            <w:shd w:val="clear" w:color="auto" w:fill="D9D9D9" w:themeFill="background1" w:themeFillShade="D9"/>
          </w:tcPr>
          <w:p w14:paraId="41F66572" w14:textId="276C3367" w:rsidR="00E66C5A" w:rsidRPr="009C4DBD" w:rsidRDefault="00E31C39" w:rsidP="009A090A">
            <w:r>
              <w:t>Petunia Pumping Prickle Pants Book 1</w:t>
            </w:r>
          </w:p>
        </w:tc>
        <w:tc>
          <w:tcPr>
            <w:tcW w:w="1530" w:type="dxa"/>
            <w:shd w:val="clear" w:color="auto" w:fill="D9D9D9" w:themeFill="background1" w:themeFillShade="D9"/>
          </w:tcPr>
          <w:p w14:paraId="249E8DAC" w14:textId="4502E966" w:rsidR="00E66C5A" w:rsidRDefault="00E66C5A" w:rsidP="009A090A">
            <w:pPr>
              <w:jc w:val="right"/>
            </w:pPr>
            <w:r>
              <w:t>1.00</w:t>
            </w:r>
          </w:p>
        </w:tc>
        <w:tc>
          <w:tcPr>
            <w:tcW w:w="1705" w:type="dxa"/>
            <w:shd w:val="clear" w:color="auto" w:fill="D9D9D9" w:themeFill="background1" w:themeFillShade="D9"/>
          </w:tcPr>
          <w:p w14:paraId="71ADCF5B" w14:textId="040155FA" w:rsidR="00E66C5A" w:rsidRDefault="00E31C39" w:rsidP="009A090A">
            <w:pPr>
              <w:jc w:val="right"/>
            </w:pPr>
            <w:r>
              <w:t>$1.00</w:t>
            </w:r>
          </w:p>
        </w:tc>
      </w:tr>
      <w:tr w:rsidR="00E66C5A" w14:paraId="2758B454" w14:textId="77777777" w:rsidTr="00017BCB">
        <w:tc>
          <w:tcPr>
            <w:tcW w:w="1710" w:type="dxa"/>
            <w:shd w:val="clear" w:color="auto" w:fill="D9D9D9" w:themeFill="background1" w:themeFillShade="D9"/>
          </w:tcPr>
          <w:p w14:paraId="6A1E72A8" w14:textId="33829BA1" w:rsidR="00E66C5A" w:rsidRDefault="00E66C5A" w:rsidP="009A090A">
            <w:r>
              <w:t>1</w:t>
            </w:r>
          </w:p>
        </w:tc>
        <w:tc>
          <w:tcPr>
            <w:tcW w:w="2245" w:type="dxa"/>
            <w:shd w:val="clear" w:color="auto" w:fill="D9D9D9" w:themeFill="background1" w:themeFillShade="D9"/>
          </w:tcPr>
          <w:p w14:paraId="46539B72" w14:textId="73EC43AC" w:rsidR="00E66C5A" w:rsidRDefault="00E66C5A" w:rsidP="00E66C5A">
            <w:r>
              <w:t>2</w:t>
            </w:r>
          </w:p>
        </w:tc>
        <w:tc>
          <w:tcPr>
            <w:tcW w:w="3671" w:type="dxa"/>
            <w:shd w:val="clear" w:color="auto" w:fill="D9D9D9" w:themeFill="background1" w:themeFillShade="D9"/>
          </w:tcPr>
          <w:p w14:paraId="2D218720" w14:textId="01A36BA5" w:rsidR="00E66C5A" w:rsidRPr="009C4DBD" w:rsidRDefault="004A16A5" w:rsidP="009A090A">
            <w:r>
              <w:t>Petunia Pumping Prickle Pants Book 2</w:t>
            </w:r>
          </w:p>
        </w:tc>
        <w:tc>
          <w:tcPr>
            <w:tcW w:w="1530" w:type="dxa"/>
            <w:shd w:val="clear" w:color="auto" w:fill="D9D9D9" w:themeFill="background1" w:themeFillShade="D9"/>
          </w:tcPr>
          <w:p w14:paraId="7A49A645" w14:textId="5F3BC20C" w:rsidR="00E66C5A" w:rsidRDefault="00E66C5A" w:rsidP="009A090A">
            <w:pPr>
              <w:jc w:val="right"/>
            </w:pPr>
            <w:r>
              <w:t>8.00</w:t>
            </w:r>
          </w:p>
        </w:tc>
        <w:tc>
          <w:tcPr>
            <w:tcW w:w="1705" w:type="dxa"/>
            <w:shd w:val="clear" w:color="auto" w:fill="D9D9D9" w:themeFill="background1" w:themeFillShade="D9"/>
          </w:tcPr>
          <w:p w14:paraId="767CA87D" w14:textId="1AC48793" w:rsidR="00E66C5A" w:rsidRPr="009C4DBD" w:rsidRDefault="00E31C39" w:rsidP="009A090A">
            <w:pPr>
              <w:jc w:val="right"/>
            </w:pPr>
            <w:r>
              <w:t>$8.00</w:t>
            </w:r>
          </w:p>
        </w:tc>
      </w:tr>
      <w:tr w:rsidR="00E66C5A" w14:paraId="2109DFCF" w14:textId="77777777" w:rsidTr="00E66C5A">
        <w:tc>
          <w:tcPr>
            <w:tcW w:w="1710" w:type="dxa"/>
          </w:tcPr>
          <w:p w14:paraId="110ACA2B" w14:textId="068AA6D2" w:rsidR="00E66C5A" w:rsidRDefault="00E66C5A" w:rsidP="009A090A"/>
        </w:tc>
        <w:tc>
          <w:tcPr>
            <w:tcW w:w="2245" w:type="dxa"/>
          </w:tcPr>
          <w:p w14:paraId="2B0F0AD2" w14:textId="77777777" w:rsidR="00E66C5A" w:rsidRDefault="00E66C5A" w:rsidP="009A090A"/>
        </w:tc>
        <w:tc>
          <w:tcPr>
            <w:tcW w:w="3671" w:type="dxa"/>
          </w:tcPr>
          <w:p w14:paraId="65FA8A51" w14:textId="2F31F84A" w:rsidR="00E66C5A" w:rsidRPr="009C4DBD" w:rsidRDefault="00E66C5A" w:rsidP="009A090A"/>
        </w:tc>
        <w:tc>
          <w:tcPr>
            <w:tcW w:w="1530" w:type="dxa"/>
          </w:tcPr>
          <w:p w14:paraId="57993631" w14:textId="3DA01340" w:rsidR="00E66C5A" w:rsidRDefault="00E66C5A" w:rsidP="009A090A">
            <w:pPr>
              <w:jc w:val="right"/>
            </w:pPr>
          </w:p>
        </w:tc>
        <w:tc>
          <w:tcPr>
            <w:tcW w:w="1705" w:type="dxa"/>
          </w:tcPr>
          <w:p w14:paraId="2BC0DDCE" w14:textId="2F788556" w:rsidR="00E66C5A" w:rsidRDefault="00E66C5A" w:rsidP="009A090A">
            <w:pPr>
              <w:jc w:val="right"/>
            </w:pPr>
          </w:p>
        </w:tc>
      </w:tr>
      <w:tr w:rsidR="00E66C5A" w14:paraId="08E26C88" w14:textId="77777777" w:rsidTr="00E66C5A">
        <w:tc>
          <w:tcPr>
            <w:tcW w:w="1710" w:type="dxa"/>
          </w:tcPr>
          <w:p w14:paraId="12DBD5FA" w14:textId="756642F3" w:rsidR="00E66C5A" w:rsidRDefault="00E66C5A" w:rsidP="009A090A"/>
        </w:tc>
        <w:tc>
          <w:tcPr>
            <w:tcW w:w="2245" w:type="dxa"/>
          </w:tcPr>
          <w:p w14:paraId="7355F0BA" w14:textId="77777777" w:rsidR="00E66C5A" w:rsidRDefault="00E66C5A" w:rsidP="009A090A"/>
        </w:tc>
        <w:tc>
          <w:tcPr>
            <w:tcW w:w="3671" w:type="dxa"/>
          </w:tcPr>
          <w:p w14:paraId="16ACA021" w14:textId="04E57F6B" w:rsidR="00E66C5A" w:rsidRPr="009C4DBD" w:rsidRDefault="00E66C5A" w:rsidP="009A090A"/>
        </w:tc>
        <w:tc>
          <w:tcPr>
            <w:tcW w:w="1530" w:type="dxa"/>
          </w:tcPr>
          <w:p w14:paraId="7787D053" w14:textId="64244D4D" w:rsidR="00E66C5A" w:rsidRDefault="00E66C5A" w:rsidP="009A090A">
            <w:pPr>
              <w:jc w:val="right"/>
            </w:pPr>
          </w:p>
        </w:tc>
        <w:tc>
          <w:tcPr>
            <w:tcW w:w="1705" w:type="dxa"/>
          </w:tcPr>
          <w:p w14:paraId="30500527" w14:textId="102E8801" w:rsidR="00E66C5A" w:rsidRDefault="00E66C5A" w:rsidP="009A090A">
            <w:pPr>
              <w:jc w:val="right"/>
            </w:pPr>
          </w:p>
        </w:tc>
      </w:tr>
      <w:tr w:rsidR="00E66C5A" w14:paraId="1310B7D1" w14:textId="77777777" w:rsidTr="00E66C5A">
        <w:tc>
          <w:tcPr>
            <w:tcW w:w="1710" w:type="dxa"/>
          </w:tcPr>
          <w:p w14:paraId="716A5C32" w14:textId="6F3F47A2" w:rsidR="00E66C5A" w:rsidRDefault="00E66C5A" w:rsidP="009A090A"/>
        </w:tc>
        <w:tc>
          <w:tcPr>
            <w:tcW w:w="2245" w:type="dxa"/>
          </w:tcPr>
          <w:p w14:paraId="41FDDA61" w14:textId="77777777" w:rsidR="00E66C5A" w:rsidRDefault="00E66C5A" w:rsidP="009A090A"/>
        </w:tc>
        <w:tc>
          <w:tcPr>
            <w:tcW w:w="3671" w:type="dxa"/>
          </w:tcPr>
          <w:p w14:paraId="185FCC3F" w14:textId="3EA4592D" w:rsidR="00E66C5A" w:rsidRPr="009C4DBD" w:rsidRDefault="00E66C5A" w:rsidP="009A090A"/>
        </w:tc>
        <w:tc>
          <w:tcPr>
            <w:tcW w:w="1530" w:type="dxa"/>
          </w:tcPr>
          <w:p w14:paraId="2E2B5DE3" w14:textId="3CEC47C2" w:rsidR="00E66C5A" w:rsidRDefault="00E66C5A" w:rsidP="009A090A">
            <w:pPr>
              <w:jc w:val="right"/>
            </w:pPr>
          </w:p>
        </w:tc>
        <w:tc>
          <w:tcPr>
            <w:tcW w:w="1705" w:type="dxa"/>
          </w:tcPr>
          <w:p w14:paraId="50BD8E80" w14:textId="6F236BD2" w:rsidR="00E66C5A" w:rsidRDefault="00E66C5A" w:rsidP="009A090A">
            <w:pPr>
              <w:jc w:val="right"/>
            </w:pPr>
          </w:p>
        </w:tc>
      </w:tr>
      <w:tr w:rsidR="00E66C5A" w14:paraId="15F94BBE" w14:textId="77777777" w:rsidTr="00E66C5A">
        <w:tc>
          <w:tcPr>
            <w:tcW w:w="1710" w:type="dxa"/>
          </w:tcPr>
          <w:p w14:paraId="0368954F" w14:textId="421AFFE9" w:rsidR="00E66C5A" w:rsidRDefault="00E66C5A" w:rsidP="009A090A"/>
        </w:tc>
        <w:tc>
          <w:tcPr>
            <w:tcW w:w="2245" w:type="dxa"/>
          </w:tcPr>
          <w:p w14:paraId="3AEDCB2A" w14:textId="77777777" w:rsidR="00E66C5A" w:rsidRDefault="00E66C5A" w:rsidP="009A090A"/>
        </w:tc>
        <w:tc>
          <w:tcPr>
            <w:tcW w:w="3671" w:type="dxa"/>
          </w:tcPr>
          <w:p w14:paraId="5E34BD02" w14:textId="59FC30ED" w:rsidR="00E66C5A" w:rsidRPr="009C4DBD" w:rsidRDefault="00E66C5A" w:rsidP="009A090A"/>
        </w:tc>
        <w:tc>
          <w:tcPr>
            <w:tcW w:w="1530" w:type="dxa"/>
          </w:tcPr>
          <w:p w14:paraId="2843D03E" w14:textId="0697135C" w:rsidR="00E66C5A" w:rsidRDefault="00E66C5A" w:rsidP="009A090A">
            <w:pPr>
              <w:jc w:val="right"/>
            </w:pPr>
          </w:p>
        </w:tc>
        <w:tc>
          <w:tcPr>
            <w:tcW w:w="1705" w:type="dxa"/>
          </w:tcPr>
          <w:p w14:paraId="4C989E2F" w14:textId="69AC005E" w:rsidR="00E66C5A" w:rsidRDefault="00E66C5A" w:rsidP="009A090A">
            <w:pPr>
              <w:jc w:val="right"/>
            </w:pPr>
          </w:p>
        </w:tc>
      </w:tr>
      <w:tr w:rsidR="00E66C5A" w14:paraId="399B079C" w14:textId="77777777" w:rsidTr="00E66C5A">
        <w:tc>
          <w:tcPr>
            <w:tcW w:w="1710" w:type="dxa"/>
          </w:tcPr>
          <w:p w14:paraId="17DB6343" w14:textId="2F8DA10F" w:rsidR="00E66C5A" w:rsidRDefault="00E66C5A" w:rsidP="009A090A"/>
        </w:tc>
        <w:tc>
          <w:tcPr>
            <w:tcW w:w="2245" w:type="dxa"/>
          </w:tcPr>
          <w:p w14:paraId="180F5EF9" w14:textId="77777777" w:rsidR="00E66C5A" w:rsidRDefault="00E66C5A" w:rsidP="009A090A"/>
        </w:tc>
        <w:tc>
          <w:tcPr>
            <w:tcW w:w="3671" w:type="dxa"/>
          </w:tcPr>
          <w:p w14:paraId="567BAD66" w14:textId="011830A8" w:rsidR="00E66C5A" w:rsidRPr="009C4DBD" w:rsidRDefault="00E66C5A" w:rsidP="009A090A"/>
        </w:tc>
        <w:tc>
          <w:tcPr>
            <w:tcW w:w="1530" w:type="dxa"/>
          </w:tcPr>
          <w:p w14:paraId="61B7F466" w14:textId="2ACCFD49" w:rsidR="00E66C5A" w:rsidRDefault="00E66C5A" w:rsidP="009A090A">
            <w:pPr>
              <w:jc w:val="right"/>
            </w:pPr>
          </w:p>
        </w:tc>
        <w:tc>
          <w:tcPr>
            <w:tcW w:w="1705" w:type="dxa"/>
          </w:tcPr>
          <w:p w14:paraId="6927DECB" w14:textId="20D87353" w:rsidR="00E66C5A" w:rsidRDefault="00E66C5A" w:rsidP="009A090A">
            <w:pPr>
              <w:jc w:val="right"/>
            </w:pPr>
          </w:p>
        </w:tc>
      </w:tr>
      <w:tr w:rsidR="00E66C5A" w14:paraId="7223F5E1" w14:textId="77777777" w:rsidTr="00E66C5A">
        <w:tc>
          <w:tcPr>
            <w:tcW w:w="1710" w:type="dxa"/>
          </w:tcPr>
          <w:p w14:paraId="0B7FBACD" w14:textId="414CA86E" w:rsidR="00E66C5A" w:rsidRDefault="00E66C5A" w:rsidP="009A090A"/>
        </w:tc>
        <w:tc>
          <w:tcPr>
            <w:tcW w:w="2245" w:type="dxa"/>
          </w:tcPr>
          <w:p w14:paraId="5D7EBAD6" w14:textId="77777777" w:rsidR="00E66C5A" w:rsidRDefault="00E66C5A" w:rsidP="009A090A"/>
        </w:tc>
        <w:tc>
          <w:tcPr>
            <w:tcW w:w="3671" w:type="dxa"/>
          </w:tcPr>
          <w:p w14:paraId="3E2DF6C1" w14:textId="6C60ED5B" w:rsidR="00E66C5A" w:rsidRPr="009C4DBD" w:rsidRDefault="00E66C5A" w:rsidP="009A090A"/>
        </w:tc>
        <w:tc>
          <w:tcPr>
            <w:tcW w:w="1530" w:type="dxa"/>
          </w:tcPr>
          <w:p w14:paraId="0460315E" w14:textId="33181E05" w:rsidR="00E66C5A" w:rsidRDefault="00E66C5A" w:rsidP="009A090A">
            <w:pPr>
              <w:jc w:val="right"/>
            </w:pPr>
          </w:p>
        </w:tc>
        <w:tc>
          <w:tcPr>
            <w:tcW w:w="1705" w:type="dxa"/>
          </w:tcPr>
          <w:p w14:paraId="7952A229" w14:textId="67689B3B" w:rsidR="00E66C5A" w:rsidRDefault="00E66C5A" w:rsidP="009A090A">
            <w:pPr>
              <w:jc w:val="right"/>
            </w:pPr>
          </w:p>
        </w:tc>
      </w:tr>
      <w:tr w:rsidR="00E66C5A" w14:paraId="6E2DA5DB" w14:textId="77777777" w:rsidTr="00E66C5A">
        <w:tc>
          <w:tcPr>
            <w:tcW w:w="1710" w:type="dxa"/>
          </w:tcPr>
          <w:p w14:paraId="689CA3A9" w14:textId="74EFEC67" w:rsidR="00E66C5A" w:rsidRDefault="00E66C5A" w:rsidP="009A090A"/>
        </w:tc>
        <w:tc>
          <w:tcPr>
            <w:tcW w:w="2245" w:type="dxa"/>
          </w:tcPr>
          <w:p w14:paraId="566E97DA" w14:textId="77777777" w:rsidR="00E66C5A" w:rsidRDefault="00E66C5A" w:rsidP="009A090A"/>
        </w:tc>
        <w:tc>
          <w:tcPr>
            <w:tcW w:w="3671" w:type="dxa"/>
          </w:tcPr>
          <w:p w14:paraId="5C3F6C06" w14:textId="16E47BD0" w:rsidR="00E66C5A" w:rsidRPr="009C4DBD" w:rsidRDefault="00E66C5A" w:rsidP="009A090A"/>
        </w:tc>
        <w:tc>
          <w:tcPr>
            <w:tcW w:w="1530" w:type="dxa"/>
          </w:tcPr>
          <w:p w14:paraId="08201606" w14:textId="0236AF57" w:rsidR="00E66C5A" w:rsidRDefault="00E66C5A" w:rsidP="009A090A">
            <w:pPr>
              <w:jc w:val="right"/>
            </w:pPr>
          </w:p>
        </w:tc>
        <w:tc>
          <w:tcPr>
            <w:tcW w:w="1705" w:type="dxa"/>
          </w:tcPr>
          <w:p w14:paraId="51F9909D" w14:textId="34E64D77" w:rsidR="00E66C5A" w:rsidRDefault="00E66C5A" w:rsidP="009A090A">
            <w:pPr>
              <w:jc w:val="right"/>
            </w:pPr>
          </w:p>
        </w:tc>
      </w:tr>
      <w:tr w:rsidR="00E66C5A" w14:paraId="74611955" w14:textId="77777777" w:rsidTr="00E66C5A">
        <w:tc>
          <w:tcPr>
            <w:tcW w:w="1710" w:type="dxa"/>
          </w:tcPr>
          <w:p w14:paraId="6840C60E" w14:textId="6F3BF148" w:rsidR="00E66C5A" w:rsidRDefault="00E66C5A" w:rsidP="009A090A"/>
        </w:tc>
        <w:tc>
          <w:tcPr>
            <w:tcW w:w="2245" w:type="dxa"/>
          </w:tcPr>
          <w:p w14:paraId="1D1DC559" w14:textId="77777777" w:rsidR="00E66C5A" w:rsidRDefault="00E66C5A" w:rsidP="009A090A"/>
        </w:tc>
        <w:tc>
          <w:tcPr>
            <w:tcW w:w="3671" w:type="dxa"/>
          </w:tcPr>
          <w:p w14:paraId="17FAFEE6" w14:textId="3327E8E1" w:rsidR="00E66C5A" w:rsidRPr="009C4DBD" w:rsidRDefault="00E66C5A" w:rsidP="009A090A"/>
        </w:tc>
        <w:tc>
          <w:tcPr>
            <w:tcW w:w="1530" w:type="dxa"/>
          </w:tcPr>
          <w:p w14:paraId="1311820B" w14:textId="2E367A9F" w:rsidR="00E66C5A" w:rsidRDefault="00E66C5A" w:rsidP="009A090A">
            <w:pPr>
              <w:jc w:val="right"/>
            </w:pPr>
          </w:p>
        </w:tc>
        <w:tc>
          <w:tcPr>
            <w:tcW w:w="1705" w:type="dxa"/>
          </w:tcPr>
          <w:p w14:paraId="21B69439" w14:textId="334D0E9D" w:rsidR="00E66C5A" w:rsidRDefault="00E66C5A"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420"/>
        <w:gridCol w:w="1621"/>
      </w:tblGrid>
      <w:tr w:rsidR="004F72C5" w14:paraId="128D79FA" w14:textId="77777777" w:rsidTr="00017BCB">
        <w:trPr>
          <w:trHeight w:val="144"/>
        </w:trPr>
        <w:tc>
          <w:tcPr>
            <w:tcW w:w="3420" w:type="dxa"/>
            <w:tcBorders>
              <w:top w:val="nil"/>
              <w:left w:val="nil"/>
              <w:bottom w:val="nil"/>
            </w:tcBorders>
          </w:tcPr>
          <w:p w14:paraId="71E8A21E" w14:textId="493A761F" w:rsidR="004F72C5" w:rsidRDefault="00E31C39" w:rsidP="008A78EB">
            <w:pPr>
              <w:pStyle w:val="Heading5"/>
            </w:pPr>
            <w:r>
              <w:t>TOTAL</w:t>
            </w:r>
          </w:p>
        </w:tc>
        <w:tc>
          <w:tcPr>
            <w:tcW w:w="1621" w:type="dxa"/>
            <w:shd w:val="clear" w:color="auto" w:fill="D9D9D9" w:themeFill="background1" w:themeFillShade="D9"/>
          </w:tcPr>
          <w:p w14:paraId="04A03E95" w14:textId="4A2F334E" w:rsidR="004F72C5" w:rsidRPr="002E3D51" w:rsidRDefault="00E31C39" w:rsidP="009A090A">
            <w:pPr>
              <w:jc w:val="right"/>
            </w:pPr>
            <w:r>
              <w:t>9.00</w:t>
            </w:r>
          </w:p>
        </w:tc>
      </w:tr>
    </w:tbl>
    <w:p w14:paraId="6C8BB2F8" w14:textId="465DB679" w:rsidR="00E31C39" w:rsidRDefault="00E31C39" w:rsidP="004F72C5"/>
    <w:p w14:paraId="142E2CD5" w14:textId="4A7A97EF" w:rsidR="00E31C39" w:rsidRDefault="00E31C39" w:rsidP="004F72C5"/>
    <w:p w14:paraId="5C237A46" w14:textId="5816B016" w:rsidR="00E31C39" w:rsidRDefault="00E31C39" w:rsidP="004F72C5"/>
    <w:p w14:paraId="796E21F7" w14:textId="111A091A" w:rsidR="00E31C39" w:rsidRDefault="00E31C39" w:rsidP="004F72C5"/>
    <w:p w14:paraId="5CE51E5E" w14:textId="79B51D9D" w:rsidR="00E31C39" w:rsidRDefault="00E31C39" w:rsidP="004F72C5">
      <w:r>
        <w:tab/>
      </w:r>
      <w:r>
        <w:tab/>
      </w:r>
      <w:r>
        <w:tab/>
      </w:r>
      <w:r>
        <w:tab/>
      </w:r>
      <w:r>
        <w:tab/>
        <w:t xml:space="preserve">               </w:t>
      </w:r>
      <w:r>
        <w:tab/>
        <w:t>Page 1 of 1</w:t>
      </w:r>
    </w:p>
    <w:sectPr w:rsidR="00E31C39"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D258" w14:textId="77777777" w:rsidR="0036647A" w:rsidRDefault="0036647A" w:rsidP="00602102">
      <w:r>
        <w:separator/>
      </w:r>
    </w:p>
  </w:endnote>
  <w:endnote w:type="continuationSeparator" w:id="0">
    <w:p w14:paraId="79C52DC3" w14:textId="77777777" w:rsidR="0036647A" w:rsidRDefault="0036647A"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9D13" w14:textId="77777777" w:rsidR="0036647A" w:rsidRDefault="0036647A" w:rsidP="00602102">
      <w:r>
        <w:separator/>
      </w:r>
    </w:p>
  </w:footnote>
  <w:footnote w:type="continuationSeparator" w:id="0">
    <w:p w14:paraId="2AFE2933" w14:textId="77777777" w:rsidR="0036647A" w:rsidRDefault="0036647A"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8F"/>
    <w:rsid w:val="00017BCB"/>
    <w:rsid w:val="00044386"/>
    <w:rsid w:val="00074F96"/>
    <w:rsid w:val="000B17E1"/>
    <w:rsid w:val="000D0754"/>
    <w:rsid w:val="000D5A2A"/>
    <w:rsid w:val="000F4DBE"/>
    <w:rsid w:val="00160348"/>
    <w:rsid w:val="00184E25"/>
    <w:rsid w:val="0019520B"/>
    <w:rsid w:val="001B5363"/>
    <w:rsid w:val="001E0FD3"/>
    <w:rsid w:val="001E2AEB"/>
    <w:rsid w:val="002E3D51"/>
    <w:rsid w:val="002F4BA1"/>
    <w:rsid w:val="0031549A"/>
    <w:rsid w:val="00362932"/>
    <w:rsid w:val="0036647A"/>
    <w:rsid w:val="00381330"/>
    <w:rsid w:val="003C59AE"/>
    <w:rsid w:val="0042240B"/>
    <w:rsid w:val="0043168A"/>
    <w:rsid w:val="00464C82"/>
    <w:rsid w:val="004A16A5"/>
    <w:rsid w:val="004F72C5"/>
    <w:rsid w:val="005272A2"/>
    <w:rsid w:val="005524FD"/>
    <w:rsid w:val="005964BE"/>
    <w:rsid w:val="005C5B97"/>
    <w:rsid w:val="00602102"/>
    <w:rsid w:val="00623975"/>
    <w:rsid w:val="006479CF"/>
    <w:rsid w:val="006B1498"/>
    <w:rsid w:val="006B4C5A"/>
    <w:rsid w:val="0070247A"/>
    <w:rsid w:val="007034AB"/>
    <w:rsid w:val="00710955"/>
    <w:rsid w:val="0078217D"/>
    <w:rsid w:val="007C601A"/>
    <w:rsid w:val="007E078F"/>
    <w:rsid w:val="00820B2B"/>
    <w:rsid w:val="00856D18"/>
    <w:rsid w:val="00864A39"/>
    <w:rsid w:val="00870088"/>
    <w:rsid w:val="008773FD"/>
    <w:rsid w:val="00882C99"/>
    <w:rsid w:val="008C793D"/>
    <w:rsid w:val="0094399F"/>
    <w:rsid w:val="009538CD"/>
    <w:rsid w:val="009A090A"/>
    <w:rsid w:val="009C13BA"/>
    <w:rsid w:val="009C4B9E"/>
    <w:rsid w:val="009C4DBD"/>
    <w:rsid w:val="009D13FC"/>
    <w:rsid w:val="00A1405C"/>
    <w:rsid w:val="00A253A9"/>
    <w:rsid w:val="00A4589C"/>
    <w:rsid w:val="00A57C3B"/>
    <w:rsid w:val="00A94A24"/>
    <w:rsid w:val="00AF2058"/>
    <w:rsid w:val="00B1432F"/>
    <w:rsid w:val="00B15E47"/>
    <w:rsid w:val="00B51AAA"/>
    <w:rsid w:val="00B62E08"/>
    <w:rsid w:val="00BD12C5"/>
    <w:rsid w:val="00CA46F2"/>
    <w:rsid w:val="00CD319D"/>
    <w:rsid w:val="00CD7C08"/>
    <w:rsid w:val="00D37145"/>
    <w:rsid w:val="00D456C2"/>
    <w:rsid w:val="00D60FC2"/>
    <w:rsid w:val="00E01E7E"/>
    <w:rsid w:val="00E11A1B"/>
    <w:rsid w:val="00E125CB"/>
    <w:rsid w:val="00E305D4"/>
    <w:rsid w:val="00E31C39"/>
    <w:rsid w:val="00E66C5A"/>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EF87B3"/>
  <w15:docId w15:val="{AA2A8972-F163-4999-98FB-8D400DE5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20Gelman\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1A5DAB4594AE1A60F244D7DEB2EB5"/>
        <w:category>
          <w:name w:val="General"/>
          <w:gallery w:val="placeholder"/>
        </w:category>
        <w:types>
          <w:type w:val="bbPlcHdr"/>
        </w:types>
        <w:behaviors>
          <w:behavior w:val="content"/>
        </w:behaviors>
        <w:guid w:val="{FFCE73CE-4F6A-4EAE-A061-2F0DF068789C}"/>
      </w:docPartPr>
      <w:docPartBody>
        <w:p w:rsidR="00000000" w:rsidRDefault="00797C6B">
          <w:pPr>
            <w:pStyle w:val="DB61A5DAB4594AE1A60F244D7DEB2EB5"/>
          </w:pPr>
          <w:r>
            <w:t>Company Address</w:t>
          </w:r>
        </w:p>
      </w:docPartBody>
    </w:docPart>
    <w:docPart>
      <w:docPartPr>
        <w:name w:val="0777D39113534E72B32CCC0A6459BB23"/>
        <w:category>
          <w:name w:val="General"/>
          <w:gallery w:val="placeholder"/>
        </w:category>
        <w:types>
          <w:type w:val="bbPlcHdr"/>
        </w:types>
        <w:behaviors>
          <w:behavior w:val="content"/>
        </w:behaviors>
        <w:guid w:val="{700BE5A0-CE2D-4B94-920C-193337975995}"/>
      </w:docPartPr>
      <w:docPartBody>
        <w:p w:rsidR="00000000" w:rsidRDefault="00797C6B">
          <w:pPr>
            <w:pStyle w:val="0777D39113534E72B32CCC0A6459BB23"/>
          </w:pPr>
          <w:r>
            <w:t>Phone</w:t>
          </w:r>
        </w:p>
      </w:docPartBody>
    </w:docPart>
    <w:docPart>
      <w:docPartPr>
        <w:name w:val="5AFE649ED02F4DED85A72999155BE936"/>
        <w:category>
          <w:name w:val="General"/>
          <w:gallery w:val="placeholder"/>
        </w:category>
        <w:types>
          <w:type w:val="bbPlcHdr"/>
        </w:types>
        <w:behaviors>
          <w:behavior w:val="content"/>
        </w:behaviors>
        <w:guid w:val="{C582B1E9-CD58-47B2-9E92-3F2286A1C9ED}"/>
      </w:docPartPr>
      <w:docPartBody>
        <w:p w:rsidR="00000000" w:rsidRDefault="00797C6B">
          <w:pPr>
            <w:pStyle w:val="5AFE649ED02F4DED85A72999155BE936"/>
          </w:pPr>
          <w:r>
            <w:t>Enter phone</w:t>
          </w:r>
        </w:p>
      </w:docPartBody>
    </w:docPart>
    <w:docPart>
      <w:docPartPr>
        <w:name w:val="84A02E7B437842F3B2E848C43DCF6CFC"/>
        <w:category>
          <w:name w:val="General"/>
          <w:gallery w:val="placeholder"/>
        </w:category>
        <w:types>
          <w:type w:val="bbPlcHdr"/>
        </w:types>
        <w:behaviors>
          <w:behavior w:val="content"/>
        </w:behaviors>
        <w:guid w:val="{4D0D3BA6-4ADA-49FC-ACCD-77481D12BA5C}"/>
      </w:docPartPr>
      <w:docPartBody>
        <w:p w:rsidR="00000000" w:rsidRDefault="00797C6B">
          <w:pPr>
            <w:pStyle w:val="84A02E7B437842F3B2E848C43DCF6CFC"/>
          </w:pPr>
          <w:r>
            <w:t>Fax</w:t>
          </w:r>
        </w:p>
      </w:docPartBody>
    </w:docPart>
    <w:docPart>
      <w:docPartPr>
        <w:name w:val="B5C63097C1C44B23822A0940A554E48F"/>
        <w:category>
          <w:name w:val="General"/>
          <w:gallery w:val="placeholder"/>
        </w:category>
        <w:types>
          <w:type w:val="bbPlcHdr"/>
        </w:types>
        <w:behaviors>
          <w:behavior w:val="content"/>
        </w:behaviors>
        <w:guid w:val="{343334B9-8899-4ABB-BCD8-6B6B09DF1E14}"/>
      </w:docPartPr>
      <w:docPartBody>
        <w:p w:rsidR="00000000" w:rsidRDefault="00797C6B">
          <w:pPr>
            <w:pStyle w:val="B5C63097C1C44B23822A0940A554E48F"/>
          </w:pPr>
          <w:r>
            <w:t>Enter fax</w:t>
          </w:r>
        </w:p>
      </w:docPartBody>
    </w:docPart>
    <w:docPart>
      <w:docPartPr>
        <w:name w:val="57D60838222D4C5C8D0EBEEED4FF2534"/>
        <w:category>
          <w:name w:val="General"/>
          <w:gallery w:val="placeholder"/>
        </w:category>
        <w:types>
          <w:type w:val="bbPlcHdr"/>
        </w:types>
        <w:behaviors>
          <w:behavior w:val="content"/>
        </w:behaviors>
        <w:guid w:val="{52BD5039-8BDC-4EA4-99E5-DE2B3EDF1861}"/>
      </w:docPartPr>
      <w:docPartBody>
        <w:p w:rsidR="00000000" w:rsidRDefault="00797C6B">
          <w:pPr>
            <w:pStyle w:val="57D60838222D4C5C8D0EBEEED4FF2534"/>
          </w:pPr>
          <w:r w:rsidRPr="00B1432F">
            <w:t>Date</w:t>
          </w:r>
        </w:p>
      </w:docPartBody>
    </w:docPart>
    <w:docPart>
      <w:docPartPr>
        <w:name w:val="B5EF4ED0F4F24748B20B1F829581BF28"/>
        <w:category>
          <w:name w:val="General"/>
          <w:gallery w:val="placeholder"/>
        </w:category>
        <w:types>
          <w:type w:val="bbPlcHdr"/>
        </w:types>
        <w:behaviors>
          <w:behavior w:val="content"/>
        </w:behaviors>
        <w:guid w:val="{BC336B6A-9DAD-488E-B3A1-F9BCAE81DE44}"/>
      </w:docPartPr>
      <w:docPartBody>
        <w:p w:rsidR="00000000" w:rsidRDefault="006A3368" w:rsidP="006A3368">
          <w:pPr>
            <w:pStyle w:val="B5EF4ED0F4F24748B20B1F829581BF28"/>
          </w:pPr>
          <w:r>
            <w:t>UNIT PRICE</w:t>
          </w:r>
        </w:p>
      </w:docPartBody>
    </w:docPart>
    <w:docPart>
      <w:docPartPr>
        <w:name w:val="F5ED38044F1342B89E336A9FA11C665D"/>
        <w:category>
          <w:name w:val="General"/>
          <w:gallery w:val="placeholder"/>
        </w:category>
        <w:types>
          <w:type w:val="bbPlcHdr"/>
        </w:types>
        <w:behaviors>
          <w:behavior w:val="content"/>
        </w:behaviors>
        <w:guid w:val="{84839D02-73A7-448E-95AB-0568E68C27AF}"/>
      </w:docPartPr>
      <w:docPartBody>
        <w:p w:rsidR="00000000" w:rsidRDefault="006A3368" w:rsidP="006A3368">
          <w:pPr>
            <w:pStyle w:val="F5ED38044F1342B89E336A9FA11C665D"/>
          </w:pPr>
          <w: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68"/>
    <w:rsid w:val="006A3368"/>
    <w:rsid w:val="0079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072B7A895426EA6406C23036470C3">
    <w:name w:val="679072B7A895426EA6406C23036470C3"/>
  </w:style>
  <w:style w:type="paragraph" w:customStyle="1" w:styleId="563FBFADEFF940BAA6600F2A6DD1C0BE">
    <w:name w:val="563FBFADEFF940BAA6600F2A6DD1C0BE"/>
  </w:style>
  <w:style w:type="paragraph" w:customStyle="1" w:styleId="DB61A5DAB4594AE1A60F244D7DEB2EB5">
    <w:name w:val="DB61A5DAB4594AE1A60F244D7DEB2EB5"/>
  </w:style>
  <w:style w:type="paragraph" w:customStyle="1" w:styleId="0777D39113534E72B32CCC0A6459BB23">
    <w:name w:val="0777D39113534E72B32CCC0A6459BB23"/>
  </w:style>
  <w:style w:type="paragraph" w:customStyle="1" w:styleId="5AFE649ED02F4DED85A72999155BE936">
    <w:name w:val="5AFE649ED02F4DED85A72999155BE936"/>
  </w:style>
  <w:style w:type="paragraph" w:customStyle="1" w:styleId="84A02E7B437842F3B2E848C43DCF6CFC">
    <w:name w:val="84A02E7B437842F3B2E848C43DCF6CFC"/>
  </w:style>
  <w:style w:type="paragraph" w:customStyle="1" w:styleId="B5C63097C1C44B23822A0940A554E48F">
    <w:name w:val="B5C63097C1C44B23822A0940A554E48F"/>
  </w:style>
  <w:style w:type="paragraph" w:customStyle="1" w:styleId="24B3AFCBBD2749E9B949A9455683759D">
    <w:name w:val="24B3AFCBBD2749E9B949A9455683759D"/>
  </w:style>
  <w:style w:type="paragraph" w:customStyle="1" w:styleId="9B645AEBF25644E89E1656C775BE97DA">
    <w:name w:val="9B645AEBF25644E89E1656C775BE97DA"/>
  </w:style>
  <w:style w:type="paragraph" w:customStyle="1" w:styleId="03EFBDDE0E4C4BBCB58839228CDB43F8">
    <w:name w:val="03EFBDDE0E4C4BBCB58839228CDB43F8"/>
  </w:style>
  <w:style w:type="paragraph" w:customStyle="1" w:styleId="57D60838222D4C5C8D0EBEEED4FF2534">
    <w:name w:val="57D60838222D4C5C8D0EBEEED4FF2534"/>
  </w:style>
  <w:style w:type="paragraph" w:customStyle="1" w:styleId="D6E444C42A2B42CB90BAF980360372BA">
    <w:name w:val="D6E444C42A2B42CB90BAF980360372BA"/>
  </w:style>
  <w:style w:type="paragraph" w:customStyle="1" w:styleId="8B548ECAEF994B8A99487085E4E7EF9A">
    <w:name w:val="8B548ECAEF994B8A99487085E4E7EF9A"/>
  </w:style>
  <w:style w:type="paragraph" w:customStyle="1" w:styleId="58E5E094C66345C4ADCA85C578DDCD48">
    <w:name w:val="58E5E094C66345C4ADCA85C578DDCD48"/>
  </w:style>
  <w:style w:type="paragraph" w:customStyle="1" w:styleId="DA51B97913CF41149317CAB60B0A3EAA">
    <w:name w:val="DA51B97913CF41149317CAB60B0A3EAA"/>
  </w:style>
  <w:style w:type="paragraph" w:customStyle="1" w:styleId="46FF75FF7E9545FF803894321BA60874">
    <w:name w:val="46FF75FF7E9545FF803894321BA60874"/>
  </w:style>
  <w:style w:type="paragraph" w:customStyle="1" w:styleId="5D461CCC02414B4FA72D2DD5D0F40B6F">
    <w:name w:val="5D461CCC02414B4FA72D2DD5D0F40B6F"/>
  </w:style>
  <w:style w:type="paragraph" w:customStyle="1" w:styleId="20C1F1781E94481EB41690BB259E08C1">
    <w:name w:val="20C1F1781E94481EB41690BB259E08C1"/>
  </w:style>
  <w:style w:type="paragraph" w:customStyle="1" w:styleId="D570DF19B99C4308A69154E442E5B2D6">
    <w:name w:val="D570DF19B99C4308A69154E442E5B2D6"/>
  </w:style>
  <w:style w:type="paragraph" w:customStyle="1" w:styleId="6F05ABE2B71E451696A6BE2E8EB4C982">
    <w:name w:val="6F05ABE2B71E451696A6BE2E8EB4C982"/>
  </w:style>
  <w:style w:type="paragraph" w:customStyle="1" w:styleId="F93C29CBF4F643BC83E9F3E0CAE65C19">
    <w:name w:val="F93C29CBF4F643BC83E9F3E0CAE65C19"/>
  </w:style>
  <w:style w:type="paragraph" w:customStyle="1" w:styleId="1BEF93040F474A9282B7C5CCCA0DE6C1">
    <w:name w:val="1BEF93040F474A9282B7C5CCCA0DE6C1"/>
  </w:style>
  <w:style w:type="paragraph" w:customStyle="1" w:styleId="6B738E8CB5F04FBCA694F344FBA96990">
    <w:name w:val="6B738E8CB5F04FBCA694F344FBA96990"/>
  </w:style>
  <w:style w:type="paragraph" w:customStyle="1" w:styleId="EB7A5444BAA046ED9A32596AA658FB48">
    <w:name w:val="EB7A5444BAA046ED9A32596AA658FB48"/>
  </w:style>
  <w:style w:type="paragraph" w:customStyle="1" w:styleId="D9DE8547A8734D6A8A39DD6B47BDBACC">
    <w:name w:val="D9DE8547A8734D6A8A39DD6B47BDBACC"/>
  </w:style>
  <w:style w:type="paragraph" w:customStyle="1" w:styleId="5F073F332D4E4BAE98301154270AF63F">
    <w:name w:val="5F073F332D4E4BAE98301154270AF63F"/>
  </w:style>
  <w:style w:type="paragraph" w:customStyle="1" w:styleId="45AC584378714D0EB0DF1524AEBC1E07">
    <w:name w:val="45AC584378714D0EB0DF1524AEBC1E07"/>
  </w:style>
  <w:style w:type="paragraph" w:customStyle="1" w:styleId="09C6BE2969F344A49A0A30FBDE09B2FF">
    <w:name w:val="09C6BE2969F344A49A0A30FBDE09B2FF"/>
  </w:style>
  <w:style w:type="paragraph" w:customStyle="1" w:styleId="9666FCAC7E3E4AFE99B11CC4EA52C512">
    <w:name w:val="9666FCAC7E3E4AFE99B11CC4EA52C512"/>
  </w:style>
  <w:style w:type="paragraph" w:customStyle="1" w:styleId="337BB552B77547C2BA979A0210DE8F6F">
    <w:name w:val="337BB552B77547C2BA979A0210DE8F6F"/>
  </w:style>
  <w:style w:type="paragraph" w:customStyle="1" w:styleId="211EA1BF85464D198758E4D3444FFF02">
    <w:name w:val="211EA1BF85464D198758E4D3444FFF02"/>
  </w:style>
  <w:style w:type="paragraph" w:customStyle="1" w:styleId="851DFFA170054115AEC1A21F13F3A2DA">
    <w:name w:val="851DFFA170054115AEC1A21F13F3A2DA"/>
  </w:style>
  <w:style w:type="paragraph" w:customStyle="1" w:styleId="3926BE13A64945CE980277773D2190D8">
    <w:name w:val="3926BE13A64945CE980277773D2190D8"/>
  </w:style>
  <w:style w:type="paragraph" w:customStyle="1" w:styleId="2475FC9F1D094140B46415C7191B3716">
    <w:name w:val="2475FC9F1D094140B46415C7191B3716"/>
  </w:style>
  <w:style w:type="paragraph" w:customStyle="1" w:styleId="B899DD2CC5C04D848EDC1E0C1A1EE8BC">
    <w:name w:val="B899DD2CC5C04D848EDC1E0C1A1EE8BC"/>
  </w:style>
  <w:style w:type="paragraph" w:customStyle="1" w:styleId="116AAC6CCF0D4DC6A065E6DFF592D3EB">
    <w:name w:val="116AAC6CCF0D4DC6A065E6DFF592D3EB"/>
  </w:style>
  <w:style w:type="paragraph" w:customStyle="1" w:styleId="EA374E7EABFB44C398F083D7BDE32134">
    <w:name w:val="EA374E7EABFB44C398F083D7BDE32134"/>
  </w:style>
  <w:style w:type="paragraph" w:customStyle="1" w:styleId="DCBEEC857051436EAA4AE30C0289BC3F">
    <w:name w:val="DCBEEC857051436EAA4AE30C0289BC3F"/>
  </w:style>
  <w:style w:type="paragraph" w:customStyle="1" w:styleId="CB16E0AF49984451974D2E8D2CAFA956">
    <w:name w:val="CB16E0AF49984451974D2E8D2CAFA956"/>
  </w:style>
  <w:style w:type="paragraph" w:customStyle="1" w:styleId="27BF5DFD02DE4DC5AE9F719105BC02F2">
    <w:name w:val="27BF5DFD02DE4DC5AE9F719105BC02F2"/>
  </w:style>
  <w:style w:type="paragraph" w:customStyle="1" w:styleId="4977EC96AF254794A0FDCF3A71F0AEDE">
    <w:name w:val="4977EC96AF254794A0FDCF3A71F0AEDE"/>
  </w:style>
  <w:style w:type="paragraph" w:customStyle="1" w:styleId="4343CE96ACDF463DB01C3EC5DBED2C15">
    <w:name w:val="4343CE96ACDF463DB01C3EC5DBED2C15"/>
  </w:style>
  <w:style w:type="paragraph" w:customStyle="1" w:styleId="48F7E9B81F2B4ABC8FC49AD69FFDA639">
    <w:name w:val="48F7E9B81F2B4ABC8FC49AD69FFDA639"/>
  </w:style>
  <w:style w:type="paragraph" w:customStyle="1" w:styleId="D93C20C1120E405E8354806D9706903E">
    <w:name w:val="D93C20C1120E405E8354806D9706903E"/>
  </w:style>
  <w:style w:type="paragraph" w:customStyle="1" w:styleId="D99169335A754A87A6D2C7B6402CE99D">
    <w:name w:val="D99169335A754A87A6D2C7B6402CE99D"/>
  </w:style>
  <w:style w:type="paragraph" w:customStyle="1" w:styleId="EB35C17FA61E4B159D6F51195F1FB726">
    <w:name w:val="EB35C17FA61E4B159D6F51195F1FB726"/>
  </w:style>
  <w:style w:type="paragraph" w:customStyle="1" w:styleId="57B56A8CEE7B4EEFBF40CC5FCBACC785">
    <w:name w:val="57B56A8CEE7B4EEFBF40CC5FCBACC785"/>
  </w:style>
  <w:style w:type="paragraph" w:customStyle="1" w:styleId="78A97EC28725421B9EED459FF13EA1D3">
    <w:name w:val="78A97EC28725421B9EED459FF13EA1D3"/>
  </w:style>
  <w:style w:type="paragraph" w:customStyle="1" w:styleId="8DB546BB1B174BB3A7BDE91BA487142A">
    <w:name w:val="8DB546BB1B174BB3A7BDE91BA487142A"/>
  </w:style>
  <w:style w:type="paragraph" w:customStyle="1" w:styleId="085C6E6686CD4A0EAB2396CD90A747A0">
    <w:name w:val="085C6E6686CD4A0EAB2396CD90A747A0"/>
  </w:style>
  <w:style w:type="paragraph" w:customStyle="1" w:styleId="39AE9F7DA9BA4002A5E05D7359B6D712">
    <w:name w:val="39AE9F7DA9BA4002A5E05D7359B6D712"/>
  </w:style>
  <w:style w:type="paragraph" w:customStyle="1" w:styleId="5945AFEC3A84485189424231CE1562DF">
    <w:name w:val="5945AFEC3A84485189424231CE1562DF"/>
  </w:style>
  <w:style w:type="paragraph" w:customStyle="1" w:styleId="8CC5A057A8644D8184C8C59BBD8B9E97">
    <w:name w:val="8CC5A057A8644D8184C8C59BBD8B9E97"/>
  </w:style>
  <w:style w:type="paragraph" w:customStyle="1" w:styleId="E862C3CD099A4B059C3F9B3FBE5415AF">
    <w:name w:val="E862C3CD099A4B059C3F9B3FBE5415AF"/>
  </w:style>
  <w:style w:type="paragraph" w:customStyle="1" w:styleId="7BA434D7E13043479FF7246DB5331519">
    <w:name w:val="7BA434D7E13043479FF7246DB5331519"/>
  </w:style>
  <w:style w:type="paragraph" w:customStyle="1" w:styleId="88885088C63E496F8273FBAA9810D7AB">
    <w:name w:val="88885088C63E496F8273FBAA9810D7AB"/>
  </w:style>
  <w:style w:type="paragraph" w:customStyle="1" w:styleId="3AB364177E6646ACA2BC7A1EF6CE5D59">
    <w:name w:val="3AB364177E6646ACA2BC7A1EF6CE5D59"/>
  </w:style>
  <w:style w:type="paragraph" w:customStyle="1" w:styleId="CC1BB320E4EB4C0B9D97D6F539F03078">
    <w:name w:val="CC1BB320E4EB4C0B9D97D6F539F03078"/>
  </w:style>
  <w:style w:type="paragraph" w:customStyle="1" w:styleId="FCCE93AEA704490DB15FB5FCDD98D1E6">
    <w:name w:val="FCCE93AEA704490DB15FB5FCDD98D1E6"/>
  </w:style>
  <w:style w:type="paragraph" w:customStyle="1" w:styleId="4E2AE55073934FCC8CF364A3D79C9B84">
    <w:name w:val="4E2AE55073934FCC8CF364A3D79C9B84"/>
  </w:style>
  <w:style w:type="paragraph" w:customStyle="1" w:styleId="01FF53DEE7C64E6E934DE82ACC270D0B">
    <w:name w:val="01FF53DEE7C64E6E934DE82ACC270D0B"/>
  </w:style>
  <w:style w:type="paragraph" w:customStyle="1" w:styleId="51830224973C4E6685E7A3962A3ED488">
    <w:name w:val="51830224973C4E6685E7A3962A3ED488"/>
  </w:style>
  <w:style w:type="paragraph" w:customStyle="1" w:styleId="68044F035F094281827945E7251A1928">
    <w:name w:val="68044F035F094281827945E7251A1928"/>
  </w:style>
  <w:style w:type="paragraph" w:customStyle="1" w:styleId="F8C6E5D925364357A87ED455ECE70AA0">
    <w:name w:val="F8C6E5D925364357A87ED455ECE70AA0"/>
  </w:style>
  <w:style w:type="paragraph" w:customStyle="1" w:styleId="D6B2DB3908F24DCA9D407086E6088357">
    <w:name w:val="D6B2DB3908F24DCA9D407086E6088357"/>
  </w:style>
  <w:style w:type="paragraph" w:customStyle="1" w:styleId="28C99AB2A0504DE7A2B42DDB7AE683F8">
    <w:name w:val="28C99AB2A0504DE7A2B42DDB7AE683F8"/>
  </w:style>
  <w:style w:type="paragraph" w:customStyle="1" w:styleId="7DF7F546E8784084B8F58D83313ECC59">
    <w:name w:val="7DF7F546E8784084B8F58D83313ECC59"/>
  </w:style>
  <w:style w:type="paragraph" w:customStyle="1" w:styleId="6E7F574988D24F7F983B7C5958A78196">
    <w:name w:val="6E7F574988D24F7F983B7C5958A78196"/>
  </w:style>
  <w:style w:type="paragraph" w:customStyle="1" w:styleId="F20421BC98624D9CB7BC9F87DAFB2C2E">
    <w:name w:val="F20421BC98624D9CB7BC9F87DAFB2C2E"/>
  </w:style>
  <w:style w:type="paragraph" w:customStyle="1" w:styleId="C0F1B25C97944C8FA496A9C81B3FEDDF">
    <w:name w:val="C0F1B25C97944C8FA496A9C81B3FEDDF"/>
  </w:style>
  <w:style w:type="paragraph" w:customStyle="1" w:styleId="56A4D28D62B44DCBA7A72E047639F777">
    <w:name w:val="56A4D28D62B44DCBA7A72E047639F777"/>
  </w:style>
  <w:style w:type="paragraph" w:customStyle="1" w:styleId="ED7A00777F2740AAB3A3437FD6F6DF4B">
    <w:name w:val="ED7A00777F2740AAB3A3437FD6F6DF4B"/>
  </w:style>
  <w:style w:type="paragraph" w:customStyle="1" w:styleId="8BC7C75822AF4567B375224124395B47">
    <w:name w:val="8BC7C75822AF4567B375224124395B47"/>
  </w:style>
  <w:style w:type="paragraph" w:customStyle="1" w:styleId="C9614069C163427988E62B9042840E64">
    <w:name w:val="C9614069C163427988E62B9042840E64"/>
  </w:style>
  <w:style w:type="paragraph" w:customStyle="1" w:styleId="BC9DC549BCBF4640B2967606D9CE2AC9">
    <w:name w:val="BC9DC549BCBF4640B2967606D9CE2AC9"/>
  </w:style>
  <w:style w:type="paragraph" w:customStyle="1" w:styleId="CAE2762419D2447A9E9672964A3D124E">
    <w:name w:val="CAE2762419D2447A9E9672964A3D124E"/>
  </w:style>
  <w:style w:type="paragraph" w:customStyle="1" w:styleId="AC1C3B3DBFA6460A9A208376F9179011">
    <w:name w:val="AC1C3B3DBFA6460A9A208376F9179011"/>
  </w:style>
  <w:style w:type="paragraph" w:customStyle="1" w:styleId="82A4A91F9E124CD28BB6DB7FAEF2D3A6">
    <w:name w:val="82A4A91F9E124CD28BB6DB7FAEF2D3A6"/>
  </w:style>
  <w:style w:type="paragraph" w:customStyle="1" w:styleId="13E36E313AE64EA6B530A0578B3334F4">
    <w:name w:val="13E36E313AE64EA6B530A0578B3334F4"/>
  </w:style>
  <w:style w:type="paragraph" w:customStyle="1" w:styleId="878867E6D4F94B92B78A6D19CF492DD5">
    <w:name w:val="878867E6D4F94B92B78A6D19CF492DD5"/>
  </w:style>
  <w:style w:type="paragraph" w:customStyle="1" w:styleId="6AA6E94A762843169ABB8788DF8126C3">
    <w:name w:val="6AA6E94A762843169ABB8788DF8126C3"/>
  </w:style>
  <w:style w:type="paragraph" w:customStyle="1" w:styleId="1CF86D6B346148A69609DC513F0749CC">
    <w:name w:val="1CF86D6B346148A69609DC513F0749CC"/>
  </w:style>
  <w:style w:type="paragraph" w:customStyle="1" w:styleId="19970B7778A04DA9A8ACE6AB52E4C498">
    <w:name w:val="19970B7778A04DA9A8ACE6AB52E4C498"/>
  </w:style>
  <w:style w:type="paragraph" w:customStyle="1" w:styleId="99BBC674D79C460FBF85F70959144DB3">
    <w:name w:val="99BBC674D79C460FBF85F70959144DB3"/>
  </w:style>
  <w:style w:type="paragraph" w:customStyle="1" w:styleId="54B1C667E47C4A44BACAD135DA822BF6">
    <w:name w:val="54B1C667E47C4A44BACAD135DA822BF6"/>
  </w:style>
  <w:style w:type="paragraph" w:customStyle="1" w:styleId="6CF55921FD1247E79D1C97D2162FAE49">
    <w:name w:val="6CF55921FD1247E79D1C97D2162FAE49"/>
  </w:style>
  <w:style w:type="paragraph" w:customStyle="1" w:styleId="32AC1D82CE714DA994F4CC719A587980">
    <w:name w:val="32AC1D82CE714DA994F4CC719A587980"/>
  </w:style>
  <w:style w:type="paragraph" w:customStyle="1" w:styleId="7E63D6C25E7346238BF106E41D3C4C5C">
    <w:name w:val="7E63D6C25E7346238BF106E41D3C4C5C"/>
  </w:style>
  <w:style w:type="paragraph" w:customStyle="1" w:styleId="4177A203E82E4EC5A33EE6C86911B0BB">
    <w:name w:val="4177A203E82E4EC5A33EE6C86911B0BB"/>
  </w:style>
  <w:style w:type="paragraph" w:customStyle="1" w:styleId="51E3C96752D14232912C110619279D22">
    <w:name w:val="51E3C96752D14232912C110619279D22"/>
  </w:style>
  <w:style w:type="paragraph" w:customStyle="1" w:styleId="7D6ADB4F463A48FA872465BFF61804B8">
    <w:name w:val="7D6ADB4F463A48FA872465BFF61804B8"/>
  </w:style>
  <w:style w:type="paragraph" w:customStyle="1" w:styleId="63B29698EDF6424996CD23922C625633">
    <w:name w:val="63B29698EDF6424996CD23922C625633"/>
  </w:style>
  <w:style w:type="paragraph" w:customStyle="1" w:styleId="3F27CE2B5DCD410998FC5D43038F2979">
    <w:name w:val="3F27CE2B5DCD410998FC5D43038F2979"/>
  </w:style>
  <w:style w:type="paragraph" w:customStyle="1" w:styleId="8230BC062A9C423D8055481B929AEEAD">
    <w:name w:val="8230BC062A9C423D8055481B929AEEAD"/>
  </w:style>
  <w:style w:type="paragraph" w:customStyle="1" w:styleId="FD958E0323D346CA945F830EEE6171DB">
    <w:name w:val="FD958E0323D346CA945F830EEE6171DB"/>
  </w:style>
  <w:style w:type="paragraph" w:customStyle="1" w:styleId="62BC35F5655C47F8B990BA1B04245336">
    <w:name w:val="62BC35F5655C47F8B990BA1B04245336"/>
  </w:style>
  <w:style w:type="paragraph" w:customStyle="1" w:styleId="B858755F9B0B42BC96DD2B1BFC24C66F">
    <w:name w:val="B858755F9B0B42BC96DD2B1BFC24C66F"/>
  </w:style>
  <w:style w:type="paragraph" w:customStyle="1" w:styleId="BCCDF6BF39D14F4EB2C03E285DB894E5">
    <w:name w:val="BCCDF6BF39D14F4EB2C03E285DB894E5"/>
  </w:style>
  <w:style w:type="paragraph" w:customStyle="1" w:styleId="8F8036609DE54ABD8E3843CBAFD9FC36">
    <w:name w:val="8F8036609DE54ABD8E3843CBAFD9FC36"/>
  </w:style>
  <w:style w:type="paragraph" w:customStyle="1" w:styleId="64DBC82BF900434EBD134977E8A34EE3">
    <w:name w:val="64DBC82BF900434EBD134977E8A34EE3"/>
  </w:style>
  <w:style w:type="paragraph" w:customStyle="1" w:styleId="1364E07621384AAD93A3DAF504B32CF9">
    <w:name w:val="1364E07621384AAD93A3DAF504B32CF9"/>
    <w:rsid w:val="006A3368"/>
  </w:style>
  <w:style w:type="paragraph" w:customStyle="1" w:styleId="D1EDFB4A06A44B06AADD30E10480CBBB">
    <w:name w:val="D1EDFB4A06A44B06AADD30E10480CBBB"/>
    <w:rsid w:val="006A3368"/>
  </w:style>
  <w:style w:type="paragraph" w:customStyle="1" w:styleId="D04E3F6A68BA4DF3A6EAC2C10BC91565">
    <w:name w:val="D04E3F6A68BA4DF3A6EAC2C10BC91565"/>
    <w:rsid w:val="006A3368"/>
  </w:style>
  <w:style w:type="paragraph" w:customStyle="1" w:styleId="215E8CE3BE32499BB30BF006F38C0910">
    <w:name w:val="215E8CE3BE32499BB30BF006F38C0910"/>
    <w:rsid w:val="006A3368"/>
  </w:style>
  <w:style w:type="paragraph" w:customStyle="1" w:styleId="71FC6E6F2235432BB652A336F962ECB1">
    <w:name w:val="71FC6E6F2235432BB652A336F962ECB1"/>
    <w:rsid w:val="006A3368"/>
  </w:style>
  <w:style w:type="paragraph" w:customStyle="1" w:styleId="DCE03EAC959A47B2B5B300DDACCC314E">
    <w:name w:val="DCE03EAC959A47B2B5B300DDACCC314E"/>
    <w:rsid w:val="006A3368"/>
  </w:style>
  <w:style w:type="paragraph" w:customStyle="1" w:styleId="9BB289C2BCFC4685BCF6C72EDB63930C">
    <w:name w:val="9BB289C2BCFC4685BCF6C72EDB63930C"/>
    <w:rsid w:val="006A3368"/>
  </w:style>
  <w:style w:type="paragraph" w:customStyle="1" w:styleId="51F4718C65E8489AA2946E39A1256C0F">
    <w:name w:val="51F4718C65E8489AA2946E39A1256C0F"/>
    <w:rsid w:val="006A3368"/>
  </w:style>
  <w:style w:type="paragraph" w:customStyle="1" w:styleId="3865AA344E1B47888095E58888E4EB4B">
    <w:name w:val="3865AA344E1B47888095E58888E4EB4B"/>
    <w:rsid w:val="006A3368"/>
  </w:style>
  <w:style w:type="paragraph" w:customStyle="1" w:styleId="24221EA7C0C042BFA3B43931E7926D04">
    <w:name w:val="24221EA7C0C042BFA3B43931E7926D04"/>
    <w:rsid w:val="006A3368"/>
  </w:style>
  <w:style w:type="paragraph" w:customStyle="1" w:styleId="FD6FE2503B0346138DD6FF1F17EEB8C9">
    <w:name w:val="FD6FE2503B0346138DD6FF1F17EEB8C9"/>
    <w:rsid w:val="006A3368"/>
  </w:style>
  <w:style w:type="paragraph" w:customStyle="1" w:styleId="891F5E3E41174ECBBD279CD55A11765E">
    <w:name w:val="891F5E3E41174ECBBD279CD55A11765E"/>
    <w:rsid w:val="006A3368"/>
  </w:style>
  <w:style w:type="paragraph" w:customStyle="1" w:styleId="528FF2FB2D344F09BF018E51D2C40909">
    <w:name w:val="528FF2FB2D344F09BF018E51D2C40909"/>
    <w:rsid w:val="006A3368"/>
  </w:style>
  <w:style w:type="paragraph" w:customStyle="1" w:styleId="B5EF4ED0F4F24748B20B1F829581BF28">
    <w:name w:val="B5EF4ED0F4F24748B20B1F829581BF28"/>
    <w:rsid w:val="006A3368"/>
  </w:style>
  <w:style w:type="paragraph" w:customStyle="1" w:styleId="F5ED38044F1342B89E336A9FA11C665D">
    <w:name w:val="F5ED38044F1342B89E336A9FA11C665D"/>
    <w:rsid w:val="006A3368"/>
  </w:style>
  <w:style w:type="paragraph" w:customStyle="1" w:styleId="320EC286D08940C08904156C174E01F7">
    <w:name w:val="320EC286D08940C08904156C174E01F7"/>
    <w:rsid w:val="006A3368"/>
  </w:style>
  <w:style w:type="paragraph" w:customStyle="1" w:styleId="62E264A0EDAB4A00805653B47EBCCE2C">
    <w:name w:val="62E264A0EDAB4A00805653B47EBCCE2C"/>
    <w:rsid w:val="006A3368"/>
  </w:style>
  <w:style w:type="paragraph" w:customStyle="1" w:styleId="BEBA4E5F95994AF7921030D199237924">
    <w:name w:val="BEBA4E5F95994AF7921030D199237924"/>
    <w:rsid w:val="006A3368"/>
  </w:style>
  <w:style w:type="paragraph" w:customStyle="1" w:styleId="4A1DB6F9F9F449CEB20A1A019DC30312">
    <w:name w:val="4A1DB6F9F9F449CEB20A1A019DC30312"/>
    <w:rsid w:val="006A3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BooksRUs Store Instore 1 
21 Sykes Blvd Pittsburgh, PA 15220</CompanyAddress>
  <CompanyPhone>(123)-555-0100</CompanyPhone>
  <CompanyFax>(123)-555-0103</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Template>
  <TotalTime>76</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BooksRUs</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Ariel Gelman</dc:creator>
  <cp:keywords/>
  <cp:lastModifiedBy>Gelman, Ariel I</cp:lastModifiedBy>
  <cp:revision>6</cp:revision>
  <cp:lastPrinted>2006-08-01T17:47:00Z</cp:lastPrinted>
  <dcterms:created xsi:type="dcterms:W3CDTF">2018-04-23T17:43:00Z</dcterms:created>
  <dcterms:modified xsi:type="dcterms:W3CDTF">2018-04-23T19:00:00Z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