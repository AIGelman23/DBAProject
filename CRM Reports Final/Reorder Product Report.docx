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1279" w14:textId="5594E257" w:rsidR="00571ABD" w:rsidRDefault="00571ABD" w:rsidP="002D7126">
      <w:pPr>
        <w:pStyle w:val="Companyname"/>
        <w:jc w:val="left"/>
      </w:pPr>
    </w:p>
    <w:p w14:paraId="7645936E" w14:textId="562F3F9A" w:rsidR="00571ABD" w:rsidRDefault="002D7126">
      <w:pPr>
        <w:pStyle w:val="Logo"/>
      </w:pPr>
      <w:r>
        <w:rPr>
          <w:lang w:eastAsia="en-US"/>
        </w:rPr>
        <w:drawing>
          <wp:inline distT="0" distB="0" distL="0" distR="0" wp14:anchorId="0EAF402E" wp14:editId="35A87C9E">
            <wp:extent cx="11906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211F" w14:textId="1173165A" w:rsidR="00D15ED6" w:rsidRPr="00E41797" w:rsidRDefault="00E76371" w:rsidP="008136EE">
      <w:pPr>
        <w:pStyle w:val="Heading1"/>
        <w:ind w:left="2880" w:firstLine="720"/>
        <w:rPr>
          <w:color w:val="000000" w:themeColor="text1"/>
        </w:rPr>
      </w:pPr>
      <w:r>
        <w:rPr>
          <w:color w:val="000000" w:themeColor="text1"/>
        </w:rPr>
        <w:t>most re</w:t>
      </w:r>
      <w:r w:rsidR="00B05630">
        <w:rPr>
          <w:color w:val="000000" w:themeColor="text1"/>
        </w:rPr>
        <w:t>order products</w:t>
      </w:r>
      <w:r w:rsidR="008156DF" w:rsidRPr="00E41797">
        <w:rPr>
          <w:color w:val="000000" w:themeColor="text1"/>
        </w:rPr>
        <w:t xml:space="preserve"> Report</w:t>
      </w:r>
    </w:p>
    <w:p w14:paraId="3B757E26" w14:textId="444FDA8C" w:rsidR="00571ABD" w:rsidRPr="00BB24C3" w:rsidRDefault="00B05630" w:rsidP="00BD09B2">
      <w:pPr>
        <w:pStyle w:val="Heading2"/>
        <w:shd w:val="clear" w:color="auto" w:fill="7EA8CA" w:themeFill="background2" w:themeFillShade="BF"/>
        <w:rPr>
          <w:color w:val="000000" w:themeColor="text1"/>
        </w:rPr>
      </w:pPr>
      <w:r>
        <w:rPr>
          <w:color w:val="000000" w:themeColor="text1"/>
        </w:rPr>
        <w:t>Product</w:t>
      </w:r>
      <w:r w:rsidR="000F2CD9" w:rsidRPr="00BB24C3">
        <w:rPr>
          <w:color w:val="000000" w:themeColor="text1"/>
        </w:rPr>
        <w:t xml:space="preserve"> Information 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0F2CD9" w14:paraId="71130B24" w14:textId="77777777" w:rsidTr="00B0563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25753D7D" w14:textId="0A5A4EC2" w:rsidR="000F2CD9" w:rsidRPr="00E41797" w:rsidRDefault="00E41797" w:rsidP="000F2CD9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 xml:space="preserve"> ID</w:t>
            </w:r>
          </w:p>
        </w:tc>
        <w:tc>
          <w:tcPr>
            <w:tcW w:w="3384" w:type="dxa"/>
          </w:tcPr>
          <w:p w14:paraId="1DC4BB68" w14:textId="2F0DA82E" w:rsidR="000F2CD9" w:rsidRPr="00E41797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05630">
              <w:rPr>
                <w:color w:val="000000" w:themeColor="text1"/>
              </w:rPr>
              <w:t>33</w:t>
            </w:r>
          </w:p>
        </w:tc>
        <w:tc>
          <w:tcPr>
            <w:tcW w:w="2016" w:type="dxa"/>
            <w:shd w:val="clear" w:color="auto" w:fill="CCDDEA" w:themeFill="background2"/>
          </w:tcPr>
          <w:p w14:paraId="1F5633D7" w14:textId="1FA6FFD6" w:rsidR="000F2CD9" w:rsidRPr="00E41797" w:rsidRDefault="00B05630" w:rsidP="00B05630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Code</w:t>
            </w:r>
          </w:p>
        </w:tc>
        <w:tc>
          <w:tcPr>
            <w:tcW w:w="3384" w:type="dxa"/>
          </w:tcPr>
          <w:p w14:paraId="490F7547" w14:textId="6BD8FDDB" w:rsidR="000F2CD9" w:rsidRDefault="00B05630" w:rsidP="00B05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630">
              <w:rPr>
                <w:rFonts w:ascii="Segoe UI" w:hAnsi="Segoe UI" w:cs="Segoe UI"/>
                <w:color w:val="252525"/>
                <w:sz w:val="20"/>
                <w:szCs w:val="20"/>
              </w:rPr>
              <w:t>NWTB-81</w:t>
            </w:r>
          </w:p>
        </w:tc>
      </w:tr>
      <w:tr w:rsidR="000F2CD9" w14:paraId="748116DB" w14:textId="77777777" w:rsidTr="00C85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029F68EE" w14:textId="52949EC0" w:rsidR="000F2CD9" w:rsidRPr="00E41797" w:rsidRDefault="00E41797" w:rsidP="000F2CD9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>Product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388927E3" w14:textId="7B8D74F5" w:rsidR="000F2CD9" w:rsidRPr="00E41797" w:rsidRDefault="00E41797" w:rsidP="00B05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05630" w:rsidRPr="00B05630">
              <w:rPr>
                <w:color w:val="000000" w:themeColor="text1"/>
              </w:rPr>
              <w:t>1, 2, 3 to the Zoo</w:t>
            </w:r>
          </w:p>
        </w:tc>
        <w:tc>
          <w:tcPr>
            <w:tcW w:w="2016" w:type="dxa"/>
            <w:shd w:val="clear" w:color="auto" w:fill="CCDDEA" w:themeFill="background2"/>
          </w:tcPr>
          <w:p w14:paraId="00CBF681" w14:textId="1C68BA70" w:rsidR="000F2CD9" w:rsidRPr="00E41797" w:rsidRDefault="00E41797" w:rsidP="000F2C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>Author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5CF3BE45" w14:textId="77777777" w:rsidR="00B05630" w:rsidRPr="00B05630" w:rsidRDefault="00E41797" w:rsidP="00B05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05630" w:rsidRPr="00B05630">
              <w:t>Eric Carle</w:t>
            </w:r>
          </w:p>
          <w:p w14:paraId="2BBC5E79" w14:textId="2C2439AC" w:rsidR="000F2CD9" w:rsidRDefault="000F2CD9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CD9" w14:paraId="432CF182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1756BF2B" w14:textId="5BA1B8BD" w:rsidR="000F2CD9" w:rsidRPr="00E41797" w:rsidRDefault="00E41797" w:rsidP="00B05630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>Reorder levels</w:t>
            </w:r>
          </w:p>
        </w:tc>
        <w:tc>
          <w:tcPr>
            <w:tcW w:w="3384" w:type="dxa"/>
          </w:tcPr>
          <w:p w14:paraId="75F08A31" w14:textId="0A6A5FC5" w:rsidR="000F2CD9" w:rsidRPr="00E41797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05630">
              <w:rPr>
                <w:color w:val="000000" w:themeColor="text1"/>
              </w:rPr>
              <w:t>100</w:t>
            </w:r>
          </w:p>
        </w:tc>
        <w:tc>
          <w:tcPr>
            <w:tcW w:w="2016" w:type="dxa"/>
            <w:shd w:val="clear" w:color="auto" w:fill="CCDDEA" w:themeFill="background2"/>
          </w:tcPr>
          <w:p w14:paraId="27F27522" w14:textId="17A8F248" w:rsidR="000F2CD9" w:rsidRPr="00E41797" w:rsidRDefault="00E41797" w:rsidP="00B05630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 xml:space="preserve">Discount </w:t>
            </w:r>
          </w:p>
        </w:tc>
        <w:tc>
          <w:tcPr>
            <w:tcW w:w="3384" w:type="dxa"/>
          </w:tcPr>
          <w:p w14:paraId="1B847298" w14:textId="398FF47F" w:rsidR="000F2CD9" w:rsidRDefault="00E41797" w:rsidP="000F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05630">
              <w:t>No</w:t>
            </w:r>
          </w:p>
        </w:tc>
      </w:tr>
    </w:tbl>
    <w:p w14:paraId="42D58610" w14:textId="76F01A19" w:rsidR="000F2CD9" w:rsidRPr="00BB24C3" w:rsidRDefault="00B05630" w:rsidP="00BD09B2">
      <w:pPr>
        <w:pStyle w:val="Heading2"/>
        <w:shd w:val="clear" w:color="auto" w:fill="7EA8CA" w:themeFill="background2" w:themeFillShade="BF"/>
        <w:rPr>
          <w:color w:val="000000" w:themeColor="text1"/>
        </w:rPr>
      </w:pPr>
      <w:r>
        <w:rPr>
          <w:color w:val="000000" w:themeColor="text1"/>
        </w:rPr>
        <w:t>Product</w:t>
      </w:r>
      <w:r w:rsidR="000F2CD9" w:rsidRPr="00BB24C3">
        <w:rPr>
          <w:color w:val="000000" w:themeColor="text1"/>
        </w:rPr>
        <w:t xml:space="preserve"> Information 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0F2CD9" w14:paraId="16DBC29B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1484F958" w14:textId="62A37FAE" w:rsidR="000F2CD9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0F2CD9" w:rsidRPr="00E41797">
              <w:rPr>
                <w:color w:val="000000" w:themeColor="text1"/>
              </w:rPr>
              <w:t>ID</w:t>
            </w:r>
          </w:p>
        </w:tc>
        <w:tc>
          <w:tcPr>
            <w:tcW w:w="3384" w:type="dxa"/>
          </w:tcPr>
          <w:p w14:paraId="4C5E5D2A" w14:textId="72359ACD" w:rsidR="000F2CD9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05630">
              <w:rPr>
                <w:color w:val="000000" w:themeColor="text1"/>
              </w:rPr>
              <w:t>49</w:t>
            </w:r>
          </w:p>
        </w:tc>
        <w:tc>
          <w:tcPr>
            <w:tcW w:w="2016" w:type="dxa"/>
            <w:shd w:val="clear" w:color="auto" w:fill="CCDDEA" w:themeFill="background2"/>
          </w:tcPr>
          <w:p w14:paraId="5B28F6F0" w14:textId="560D306D" w:rsidR="000F2CD9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 xml:space="preserve">Product Code </w:t>
            </w:r>
          </w:p>
        </w:tc>
        <w:tc>
          <w:tcPr>
            <w:tcW w:w="3384" w:type="dxa"/>
          </w:tcPr>
          <w:p w14:paraId="4D96377E" w14:textId="0C54BE6B" w:rsidR="000F2CD9" w:rsidRPr="00B05630" w:rsidRDefault="00626D02" w:rsidP="00B05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 xml:space="preserve"> </w:t>
            </w:r>
            <w:r w:rsidR="00B05630"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>NWTSO-98</w:t>
            </w:r>
          </w:p>
        </w:tc>
      </w:tr>
      <w:tr w:rsidR="000F2CD9" w14:paraId="649CAEFB" w14:textId="77777777" w:rsidTr="00C85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3A4E05A6" w14:textId="652CFC74" w:rsidR="000F2CD9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>Product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5E3B951C" w14:textId="511287AA" w:rsidR="000F2CD9" w:rsidRPr="00E41797" w:rsidRDefault="00E41797" w:rsidP="00B05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05630" w:rsidRPr="00B05630">
              <w:rPr>
                <w:color w:val="000000" w:themeColor="text1"/>
              </w:rPr>
              <w:t>Little House in the Big Woods</w:t>
            </w:r>
          </w:p>
        </w:tc>
        <w:tc>
          <w:tcPr>
            <w:tcW w:w="2016" w:type="dxa"/>
            <w:shd w:val="clear" w:color="auto" w:fill="CCDDEA" w:themeFill="background2"/>
          </w:tcPr>
          <w:p w14:paraId="1C7F2163" w14:textId="12755335" w:rsidR="000F2CD9" w:rsidRPr="00E41797" w:rsidRDefault="00B05630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Author</w:t>
            </w:r>
            <w:r w:rsidR="00E41797">
              <w:rPr>
                <w:color w:val="000000" w:themeColor="text1"/>
              </w:rPr>
              <w:t xml:space="preserve">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5430864A" w14:textId="29AA3E9C" w:rsidR="000F2CD9" w:rsidRDefault="00E41797" w:rsidP="00B05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05630" w:rsidRPr="00B05630">
              <w:t>Little House in the Big Woods</w:t>
            </w:r>
          </w:p>
        </w:tc>
      </w:tr>
      <w:tr w:rsidR="000F2CD9" w14:paraId="405A58EB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69F1B4D0" w14:textId="4824D4A1" w:rsidR="000F2CD9" w:rsidRPr="00E41797" w:rsidRDefault="00E41797" w:rsidP="00B05630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>Reorder levels</w:t>
            </w:r>
          </w:p>
        </w:tc>
        <w:tc>
          <w:tcPr>
            <w:tcW w:w="3384" w:type="dxa"/>
          </w:tcPr>
          <w:p w14:paraId="78B28366" w14:textId="159F0B92" w:rsidR="000F2CD9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05630">
              <w:rPr>
                <w:color w:val="000000" w:themeColor="text1"/>
              </w:rPr>
              <w:t>100</w:t>
            </w:r>
          </w:p>
        </w:tc>
        <w:tc>
          <w:tcPr>
            <w:tcW w:w="2016" w:type="dxa"/>
            <w:shd w:val="clear" w:color="auto" w:fill="CCDDEA" w:themeFill="background2"/>
          </w:tcPr>
          <w:p w14:paraId="7367D936" w14:textId="27A59F2C" w:rsidR="000F2CD9" w:rsidRPr="00E41797" w:rsidRDefault="00E41797" w:rsidP="00B05630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05630">
              <w:rPr>
                <w:color w:val="000000" w:themeColor="text1"/>
              </w:rPr>
              <w:t>Discount</w:t>
            </w:r>
          </w:p>
        </w:tc>
        <w:tc>
          <w:tcPr>
            <w:tcW w:w="3384" w:type="dxa"/>
          </w:tcPr>
          <w:p w14:paraId="7204E1E1" w14:textId="6DCBD694" w:rsidR="000F2CD9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05630">
              <w:t>no</w:t>
            </w:r>
          </w:p>
        </w:tc>
      </w:tr>
    </w:tbl>
    <w:p w14:paraId="29F56BDA" w14:textId="0A3C5093" w:rsidR="00D15ED6" w:rsidRPr="00BB24C3" w:rsidRDefault="00B05630" w:rsidP="00BD09B2">
      <w:pPr>
        <w:pStyle w:val="Heading2"/>
        <w:shd w:val="clear" w:color="auto" w:fill="7EA8CA" w:themeFill="background2" w:themeFillShade="BF"/>
        <w:rPr>
          <w:color w:val="000000" w:themeColor="text1"/>
        </w:rPr>
      </w:pPr>
      <w:r>
        <w:rPr>
          <w:color w:val="000000" w:themeColor="text1"/>
        </w:rPr>
        <w:t>Product</w:t>
      </w:r>
      <w:r w:rsidR="00D15ED6" w:rsidRPr="00BB24C3">
        <w:rPr>
          <w:color w:val="000000" w:themeColor="text1"/>
        </w:rPr>
        <w:t xml:space="preserve"> Information 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D15ED6" w14:paraId="4838605C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47376515" w14:textId="61A27220" w:rsidR="00D15ED6" w:rsidRPr="00E41797" w:rsidRDefault="007E2428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15ED6" w:rsidRPr="00E41797">
              <w:rPr>
                <w:color w:val="000000" w:themeColor="text1"/>
              </w:rPr>
              <w:t>ID</w:t>
            </w:r>
          </w:p>
        </w:tc>
        <w:tc>
          <w:tcPr>
            <w:tcW w:w="3384" w:type="dxa"/>
          </w:tcPr>
          <w:p w14:paraId="332DBD22" w14:textId="7175781E" w:rsidR="00D15ED6" w:rsidRPr="00E41797" w:rsidRDefault="007E2428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016" w:type="dxa"/>
            <w:shd w:val="clear" w:color="auto" w:fill="CCDDEA" w:themeFill="background2"/>
          </w:tcPr>
          <w:p w14:paraId="7CBD8768" w14:textId="1771876C" w:rsidR="00D15ED6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7E2428">
              <w:rPr>
                <w:color w:val="000000" w:themeColor="text1"/>
              </w:rPr>
              <w:t>Product Code</w:t>
            </w:r>
          </w:p>
        </w:tc>
        <w:tc>
          <w:tcPr>
            <w:tcW w:w="3384" w:type="dxa"/>
          </w:tcPr>
          <w:p w14:paraId="0E009A9E" w14:textId="5DBBC720" w:rsidR="00D15ED6" w:rsidRPr="007E2428" w:rsidRDefault="007E2428" w:rsidP="007E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Segoe UI" w:hAnsi="Segoe UI" w:cs="Segoe UI"/>
                <w:color w:val="252525"/>
                <w:sz w:val="18"/>
                <w:shd w:val="clear" w:color="auto" w:fill="FFFFFF"/>
              </w:rPr>
              <w:t>NWTSO-99</w:t>
            </w:r>
          </w:p>
        </w:tc>
      </w:tr>
      <w:tr w:rsidR="00D15ED6" w14:paraId="3F27AFF1" w14:textId="77777777" w:rsidTr="00C85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5DDF7311" w14:textId="5B8729BB" w:rsidR="00D15ED6" w:rsidRPr="00E41797" w:rsidRDefault="00E41797" w:rsidP="00D57DCE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7E2428">
              <w:rPr>
                <w:color w:val="000000" w:themeColor="text1"/>
              </w:rPr>
              <w:t>Product</w:t>
            </w:r>
            <w:r w:rsidR="00D15ED6" w:rsidRPr="00E41797">
              <w:rPr>
                <w:color w:val="000000" w:themeColor="text1"/>
              </w:rPr>
              <w:t xml:space="preserve">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604E3E79" w14:textId="103D1933" w:rsidR="00D15ED6" w:rsidRPr="00E41797" w:rsidRDefault="00E41797" w:rsidP="007E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E2428" w:rsidRPr="007E2428">
              <w:rPr>
                <w:color w:val="000000" w:themeColor="text1"/>
              </w:rPr>
              <w:t>Ramona the Pest</w:t>
            </w:r>
          </w:p>
        </w:tc>
        <w:tc>
          <w:tcPr>
            <w:tcW w:w="2016" w:type="dxa"/>
            <w:shd w:val="clear" w:color="auto" w:fill="CCDDEA" w:themeFill="background2"/>
          </w:tcPr>
          <w:p w14:paraId="3284398A" w14:textId="16908B58" w:rsidR="00D15ED6" w:rsidRPr="00E41797" w:rsidRDefault="00E41797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7E2428">
              <w:rPr>
                <w:color w:val="000000" w:themeColor="text1"/>
              </w:rPr>
              <w:t>Author</w:t>
            </w:r>
            <w:r w:rsidR="00D15ED6" w:rsidRPr="00E41797">
              <w:rPr>
                <w:color w:val="000000" w:themeColor="text1"/>
              </w:rPr>
              <w:t xml:space="preserve"> Name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15A03BED" w14:textId="78D23C2A" w:rsidR="00D15ED6" w:rsidRDefault="00E41797" w:rsidP="007E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E2428" w:rsidRPr="007E2428">
              <w:t>Beverly Cleary</w:t>
            </w:r>
          </w:p>
        </w:tc>
      </w:tr>
      <w:tr w:rsidR="00D15ED6" w14:paraId="34CA9E2F" w14:textId="77777777" w:rsidTr="00E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shd w:val="clear" w:color="auto" w:fill="CCDDEA" w:themeFill="background2"/>
          </w:tcPr>
          <w:p w14:paraId="709576E8" w14:textId="122CF34F" w:rsidR="00D15ED6" w:rsidRPr="00E41797" w:rsidRDefault="00E41797" w:rsidP="007E2428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7E2428">
              <w:rPr>
                <w:color w:val="000000" w:themeColor="text1"/>
              </w:rPr>
              <w:t>Reorder levels</w:t>
            </w:r>
          </w:p>
        </w:tc>
        <w:tc>
          <w:tcPr>
            <w:tcW w:w="3384" w:type="dxa"/>
          </w:tcPr>
          <w:p w14:paraId="30FF91A0" w14:textId="12E39166" w:rsidR="00D15ED6" w:rsidRPr="00E41797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E2428">
              <w:rPr>
                <w:color w:val="000000" w:themeColor="text1"/>
              </w:rPr>
              <w:t>100</w:t>
            </w:r>
          </w:p>
        </w:tc>
        <w:tc>
          <w:tcPr>
            <w:tcW w:w="2016" w:type="dxa"/>
            <w:shd w:val="clear" w:color="auto" w:fill="CCDDEA" w:themeFill="background2"/>
          </w:tcPr>
          <w:p w14:paraId="57827DF7" w14:textId="2E76D18A" w:rsidR="00D15ED6" w:rsidRPr="00E41797" w:rsidRDefault="007E2428" w:rsidP="00D57DC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Discount</w:t>
            </w:r>
          </w:p>
        </w:tc>
        <w:tc>
          <w:tcPr>
            <w:tcW w:w="3384" w:type="dxa"/>
          </w:tcPr>
          <w:p w14:paraId="44275A93" w14:textId="019CFE32" w:rsidR="00D15ED6" w:rsidRDefault="00E41797" w:rsidP="00D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E2428">
              <w:t>No</w:t>
            </w:r>
            <w:bookmarkStart w:id="0" w:name="_GoBack"/>
            <w:bookmarkEnd w:id="0"/>
          </w:p>
        </w:tc>
      </w:tr>
    </w:tbl>
    <w:p w14:paraId="6FEBC688" w14:textId="79758336" w:rsidR="000C3800" w:rsidRDefault="000C3800" w:rsidP="00D15ED6"/>
    <w:sectPr w:rsidR="000C380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FF4BD" w14:textId="77777777" w:rsidR="00781FAD" w:rsidRDefault="00781FAD">
      <w:r>
        <w:separator/>
      </w:r>
    </w:p>
  </w:endnote>
  <w:endnote w:type="continuationSeparator" w:id="0">
    <w:p w14:paraId="1BFE2791" w14:textId="77777777" w:rsidR="00781FAD" w:rsidRDefault="0078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37FE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B2014" w14:textId="77777777" w:rsidR="00781FAD" w:rsidRDefault="00781FAD">
      <w:r>
        <w:separator/>
      </w:r>
    </w:p>
  </w:footnote>
  <w:footnote w:type="continuationSeparator" w:id="0">
    <w:p w14:paraId="2BD7FD12" w14:textId="77777777" w:rsidR="00781FAD" w:rsidRDefault="00781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6"/>
    <w:rsid w:val="00003E29"/>
    <w:rsid w:val="000466A6"/>
    <w:rsid w:val="0005386B"/>
    <w:rsid w:val="000C3800"/>
    <w:rsid w:val="000F2CD9"/>
    <w:rsid w:val="000F739B"/>
    <w:rsid w:val="00156DFB"/>
    <w:rsid w:val="001B74E4"/>
    <w:rsid w:val="001B7FE7"/>
    <w:rsid w:val="001D6F3F"/>
    <w:rsid w:val="001E0486"/>
    <w:rsid w:val="001F039C"/>
    <w:rsid w:val="00217F21"/>
    <w:rsid w:val="00237E27"/>
    <w:rsid w:val="00267213"/>
    <w:rsid w:val="002B07FF"/>
    <w:rsid w:val="002D7126"/>
    <w:rsid w:val="00394602"/>
    <w:rsid w:val="003961C4"/>
    <w:rsid w:val="003A12B5"/>
    <w:rsid w:val="00413740"/>
    <w:rsid w:val="004412CB"/>
    <w:rsid w:val="0048263E"/>
    <w:rsid w:val="004835D4"/>
    <w:rsid w:val="004A1D74"/>
    <w:rsid w:val="004A4768"/>
    <w:rsid w:val="004D0129"/>
    <w:rsid w:val="00571ABD"/>
    <w:rsid w:val="00602D15"/>
    <w:rsid w:val="00626D02"/>
    <w:rsid w:val="0068098F"/>
    <w:rsid w:val="006952EB"/>
    <w:rsid w:val="0070244F"/>
    <w:rsid w:val="00781FAD"/>
    <w:rsid w:val="007B64FC"/>
    <w:rsid w:val="007E2428"/>
    <w:rsid w:val="008136EE"/>
    <w:rsid w:val="008156DF"/>
    <w:rsid w:val="00860BE1"/>
    <w:rsid w:val="00875DA4"/>
    <w:rsid w:val="00917EAE"/>
    <w:rsid w:val="00A2191C"/>
    <w:rsid w:val="00AE6673"/>
    <w:rsid w:val="00B05630"/>
    <w:rsid w:val="00B109B2"/>
    <w:rsid w:val="00B609E3"/>
    <w:rsid w:val="00BA5045"/>
    <w:rsid w:val="00BB24C3"/>
    <w:rsid w:val="00BD09B2"/>
    <w:rsid w:val="00C048FB"/>
    <w:rsid w:val="00C2505B"/>
    <w:rsid w:val="00C464FA"/>
    <w:rsid w:val="00C854AE"/>
    <w:rsid w:val="00D11F1F"/>
    <w:rsid w:val="00D15ED6"/>
    <w:rsid w:val="00DC4535"/>
    <w:rsid w:val="00E365B1"/>
    <w:rsid w:val="00E41797"/>
    <w:rsid w:val="00E76371"/>
    <w:rsid w:val="00EA2A68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67060"/>
  <w15:chartTrackingRefBased/>
  <w15:docId w15:val="{9FABDD27-809D-4594-A762-8ACD9035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riel%20Gelman\AppData\Roaming\Microsoft\Templates\Employee%20status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C:\Users\Ariel Gelman\AppData\Roaming\Microsoft\Templates\Employee status report.dotx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Gelman</dc:creator>
  <cp:lastModifiedBy>hamad ALASKAR</cp:lastModifiedBy>
  <cp:revision>2</cp:revision>
  <dcterms:created xsi:type="dcterms:W3CDTF">2018-05-02T07:20:00Z</dcterms:created>
  <dcterms:modified xsi:type="dcterms:W3CDTF">2018-05-02T07:20:00Z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